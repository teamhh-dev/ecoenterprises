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4CA4" w14:textId="77777777" w:rsidR="002D0B04" w:rsidRDefault="00AC20C2">
      <w:r>
        <w:rPr>
          <w:noProof/>
        </w:rPr>
        <w:drawing>
          <wp:anchor distT="0" distB="0" distL="114300" distR="114300" simplePos="0" relativeHeight="251656704" behindDoc="0" locked="0" layoutInCell="1" allowOverlap="1" wp14:anchorId="6E0AF329" wp14:editId="351F61E8">
            <wp:simplePos x="0" y="0"/>
            <wp:positionH relativeFrom="margin">
              <wp:posOffset>2709545</wp:posOffset>
            </wp:positionH>
            <wp:positionV relativeFrom="margin">
              <wp:posOffset>-414655</wp:posOffset>
            </wp:positionV>
            <wp:extent cx="3912870" cy="701040"/>
            <wp:effectExtent l="0" t="0" r="0" b="3810"/>
            <wp:wrapSquare wrapText="bothSides"/>
            <wp:docPr id="7" name="Picture 1" descr="Description: C:\Users\ARSHAD\Downloads\Desktop\CamScanner 08-06-2020 19.58.5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RSHAD\Downloads\Desktop\CamScanner 08-06-2020 19.58.57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FFBDE6C" wp14:editId="4C90803E">
            <wp:simplePos x="0" y="0"/>
            <wp:positionH relativeFrom="margin">
              <wp:posOffset>205740</wp:posOffset>
            </wp:positionH>
            <wp:positionV relativeFrom="margin">
              <wp:posOffset>-414655</wp:posOffset>
            </wp:positionV>
            <wp:extent cx="1718310" cy="960120"/>
            <wp:effectExtent l="0" t="0" r="0" b="0"/>
            <wp:wrapSquare wrapText="bothSides"/>
            <wp:docPr id="6" name="Picture 0" descr="Description: CamScanner 08-06-2020 19.58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CamScanner 08-06-2020 19.58.57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0D617" w14:textId="77777777" w:rsidR="002D0B04" w:rsidRDefault="002D0B04"/>
    <w:p w14:paraId="09021823" w14:textId="77777777" w:rsidR="00EC0F6E" w:rsidRDefault="00A47103" w:rsidP="00281E0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E5483">
        <w:rPr>
          <w:b/>
          <w:sz w:val="24"/>
          <w:szCs w:val="24"/>
        </w:rPr>
        <w:t xml:space="preserve">                  </w:t>
      </w:r>
    </w:p>
    <w:p w14:paraId="306499C8" w14:textId="049C7411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</w:t>
      </w:r>
      <w:proofErr w:type="gramStart"/>
      <w:r>
        <w:t>COMPLAINT :</w:t>
      </w:r>
      <w:proofErr w:type="gramEnd"/>
      <w:r w:rsidR="00751C9A">
        <w:t xml:space="preserve"> </w:t>
      </w:r>
      <w:r w:rsidR="004737E0">
        <w:fldChar w:fldCharType="begin"/>
      </w:r>
      <w:r w:rsidR="004737E0">
        <w:instrText xml:space="preserve"> MERGEFIELD  inv_id  \* MERGEFORMAT </w:instrText>
      </w:r>
      <w:r w:rsidR="004737E0">
        <w:fldChar w:fldCharType="separate"/>
      </w:r>
      <w:r w:rsidR="00751C9A">
        <w:rPr>
          <w:noProof/>
        </w:rPr>
        <w:t>«inv_id»</w:t>
      </w:r>
      <w:r w:rsidR="004737E0">
        <w:rPr>
          <w:noProof/>
        </w:rPr>
        <w:fldChar w:fldCharType="end"/>
      </w:r>
    </w:p>
    <w:p w14:paraId="1E6C67CC" w14:textId="5C951F06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DATE:</w:t>
      </w:r>
      <w:r w:rsidR="00751C9A">
        <w:t xml:space="preserve"> </w:t>
      </w:r>
      <w:r w:rsidR="004737E0">
        <w:fldChar w:fldCharType="begin"/>
      </w:r>
      <w:r w:rsidR="004737E0">
        <w:instrText xml:space="preserve"> MERGEFIELD  date  \* MERGEFORMAT </w:instrText>
      </w:r>
      <w:r w:rsidR="004737E0">
        <w:fldChar w:fldCharType="separate"/>
      </w:r>
      <w:r w:rsidR="00B81F01">
        <w:rPr>
          <w:noProof/>
        </w:rPr>
        <w:t>«date»</w:t>
      </w:r>
      <w:r w:rsidR="004737E0">
        <w:rPr>
          <w:noProof/>
        </w:rPr>
        <w:fldChar w:fldCharType="end"/>
      </w:r>
    </w:p>
    <w:p w14:paraId="3FD6C44B" w14:textId="77777777" w:rsidR="00EF4CAD" w:rsidRDefault="00EF4CAD" w:rsidP="00281E0D">
      <w:pPr>
        <w:spacing w:line="240" w:lineRule="auto"/>
      </w:pPr>
      <w:r>
        <w:t>The Manager,</w:t>
      </w:r>
    </w:p>
    <w:p w14:paraId="4C991DF3" w14:textId="77777777" w:rsidR="00896340" w:rsidRDefault="004737E0" w:rsidP="00281E0D">
      <w:pPr>
        <w:autoSpaceDE w:val="0"/>
        <w:autoSpaceDN w:val="0"/>
        <w:adjustRightInd w:val="0"/>
        <w:spacing w:after="0" w:line="240" w:lineRule="auto"/>
      </w:pPr>
      <w:r>
        <w:fldChar w:fldCharType="begin"/>
      </w:r>
      <w:r>
        <w:instrText xml:space="preserve"> MERGEFIELD  bank_name  \* MERGEFORMAT </w:instrText>
      </w:r>
      <w:r>
        <w:fldChar w:fldCharType="separate"/>
      </w:r>
      <w:r w:rsidR="00443A49">
        <w:rPr>
          <w:noProof/>
        </w:rPr>
        <w:t>«bank_name»</w:t>
      </w:r>
      <w:r>
        <w:rPr>
          <w:noProof/>
        </w:rPr>
        <w:fldChar w:fldCharType="end"/>
      </w:r>
    </w:p>
    <w:p w14:paraId="358E684E" w14:textId="12D33B5D" w:rsidR="002416AF" w:rsidRDefault="002416AF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fldChar w:fldCharType="begin"/>
      </w:r>
      <w:r>
        <w:rPr>
          <w:rFonts w:cs="Calibri"/>
          <w:color w:val="000000"/>
        </w:rPr>
        <w:instrText xml:space="preserve"> MERGEFIELD  branch_address \* Upper  \* MERGEFORMAT </w:instrText>
      </w:r>
      <w:r>
        <w:rPr>
          <w:rFonts w:cs="Calibri"/>
          <w:color w:val="000000"/>
        </w:rPr>
        <w:fldChar w:fldCharType="separate"/>
      </w:r>
      <w:r>
        <w:rPr>
          <w:rFonts w:cs="Calibri"/>
          <w:noProof/>
          <w:color w:val="000000"/>
        </w:rPr>
        <w:t>«BRANCH_ADDRESS»</w:t>
      </w:r>
      <w:r>
        <w:rPr>
          <w:rFonts w:cs="Calibri"/>
          <w:color w:val="000000"/>
        </w:rPr>
        <w:fldChar w:fldCharType="end"/>
      </w:r>
    </w:p>
    <w:p w14:paraId="5764CCF7" w14:textId="77777777" w:rsidR="00105A7B" w:rsidRDefault="00105A7B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465C43DB" w14:textId="0A3CF055" w:rsidR="00EF4CAD" w:rsidRDefault="00EF4CAD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Subject: </w:t>
      </w:r>
      <w:r w:rsidR="005F34B9">
        <w:rPr>
          <w:rFonts w:cs="Calibri"/>
          <w:color w:val="000000"/>
        </w:rPr>
        <w:fldChar w:fldCharType="begin"/>
      </w:r>
      <w:r w:rsidR="005F34B9">
        <w:rPr>
          <w:rFonts w:cs="Calibri"/>
          <w:color w:val="000000"/>
        </w:rPr>
        <w:instrText xml:space="preserve"> MERGEFIELD  subject_line \* Caps  \* MERGEFORMAT </w:instrText>
      </w:r>
      <w:r w:rsidR="005F34B9">
        <w:rPr>
          <w:rFonts w:cs="Calibri"/>
          <w:color w:val="000000"/>
        </w:rPr>
        <w:fldChar w:fldCharType="separate"/>
      </w:r>
      <w:r w:rsidR="005F34B9">
        <w:rPr>
          <w:rFonts w:cs="Calibri"/>
          <w:noProof/>
          <w:color w:val="000000"/>
        </w:rPr>
        <w:t>«Subject_Line»</w:t>
      </w:r>
      <w:r w:rsidR="005F34B9">
        <w:rPr>
          <w:rFonts w:cs="Calibri"/>
          <w:color w:val="000000"/>
        </w:rPr>
        <w:fldChar w:fldCharType="end"/>
      </w:r>
    </w:p>
    <w:p w14:paraId="7D089561" w14:textId="4D57A2B9" w:rsidR="005F34B9" w:rsidRDefault="005F34B9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360A700B" w14:textId="65440C3D" w:rsidR="005F34B9" w:rsidRDefault="005F34B9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Dear Sir/Madam,</w:t>
      </w:r>
    </w:p>
    <w:p w14:paraId="7E96623D" w14:textId="47CC7383" w:rsidR="005F34B9" w:rsidRPr="003A0440" w:rsidRDefault="005F34B9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fldChar w:fldCharType="begin"/>
      </w:r>
      <w:r>
        <w:rPr>
          <w:rFonts w:cs="Calibri"/>
          <w:color w:val="000000"/>
        </w:rPr>
        <w:instrText xml:space="preserve"> MERGEFIELD  body  \* MERGEFORMAT </w:instrText>
      </w:r>
      <w:r>
        <w:rPr>
          <w:rFonts w:cs="Calibri"/>
          <w:color w:val="000000"/>
        </w:rPr>
        <w:fldChar w:fldCharType="separate"/>
      </w:r>
      <w:r>
        <w:rPr>
          <w:rFonts w:cs="Calibri"/>
          <w:noProof/>
          <w:color w:val="000000"/>
        </w:rPr>
        <w:t>«body»</w:t>
      </w:r>
      <w:r>
        <w:rPr>
          <w:rFonts w:cs="Calibri"/>
          <w:color w:val="000000"/>
        </w:rPr>
        <w:fldChar w:fldCharType="end"/>
      </w:r>
    </w:p>
    <w:p w14:paraId="4D04EC4C" w14:textId="77777777" w:rsidR="00EF4CAD" w:rsidRPr="00EF4CAD" w:rsidRDefault="00EF4CAD" w:rsidP="00EF4CAD"/>
    <w:p w14:paraId="50EA10C0" w14:textId="5B1444DC" w:rsidR="002D0B04" w:rsidRDefault="002D0B04" w:rsidP="00C36E2F">
      <w:pPr>
        <w:tabs>
          <w:tab w:val="left" w:pos="6097"/>
        </w:tabs>
        <w:spacing w:after="0"/>
        <w:rPr>
          <w:b/>
        </w:rPr>
      </w:pPr>
      <w:r>
        <w:t xml:space="preserve">              </w:t>
      </w:r>
      <w:r w:rsidR="005F34B9">
        <w:tab/>
      </w:r>
      <w:r w:rsidR="005F34B9">
        <w:tab/>
      </w:r>
      <w:r w:rsidR="005F34B9">
        <w:tab/>
      </w:r>
      <w:r w:rsidR="005F34B9">
        <w:tab/>
      </w:r>
      <w:r w:rsidRPr="003A4B62">
        <w:rPr>
          <w:b/>
        </w:rPr>
        <w:t xml:space="preserve">Yours truly, </w:t>
      </w:r>
      <w:r w:rsidR="00C36E2F">
        <w:rPr>
          <w:b/>
        </w:rPr>
        <w:tab/>
      </w:r>
    </w:p>
    <w:p w14:paraId="3E917A3B" w14:textId="65B0F193" w:rsidR="00632F7B" w:rsidRDefault="005F34B9" w:rsidP="002D0B04">
      <w:pPr>
        <w:spacing w:after="0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E94AE67" wp14:editId="5FEEBAD3">
            <wp:simplePos x="0" y="0"/>
            <wp:positionH relativeFrom="margin">
              <wp:posOffset>5104765</wp:posOffset>
            </wp:positionH>
            <wp:positionV relativeFrom="margin">
              <wp:posOffset>4236085</wp:posOffset>
            </wp:positionV>
            <wp:extent cx="1123950" cy="944880"/>
            <wp:effectExtent l="0" t="0" r="0" b="7620"/>
            <wp:wrapSquare wrapText="bothSides"/>
            <wp:docPr id="3" name="Picture 8" descr="Description: CamScanner 08-06-2020 19.58.5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amScanner 08-06-2020 19.58.57_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120B03F" wp14:editId="2FE633FF">
            <wp:simplePos x="0" y="0"/>
            <wp:positionH relativeFrom="margin">
              <wp:posOffset>3751579</wp:posOffset>
            </wp:positionH>
            <wp:positionV relativeFrom="margin">
              <wp:posOffset>4024630</wp:posOffset>
            </wp:positionV>
            <wp:extent cx="1247775" cy="786765"/>
            <wp:effectExtent l="76200" t="114300" r="66675" b="108585"/>
            <wp:wrapSquare wrapText="bothSides"/>
            <wp:docPr id="4" name="Picture 5" descr="Description: C:\Users\ARSHAD\Downloads\Desktop\CamScanner 08-06-2020 19.58.5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ARSHAD\Downloads\Desktop\CamScanner 08-06-2020 19.58.57_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17123" flipH="1" flipV="1">
                      <a:off x="0" y="0"/>
                      <a:ext cx="124777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C2">
        <w:rPr>
          <w:noProof/>
        </w:rPr>
        <w:drawing>
          <wp:anchor distT="0" distB="0" distL="114300" distR="114300" simplePos="0" relativeHeight="251657728" behindDoc="0" locked="0" layoutInCell="1" allowOverlap="1" wp14:anchorId="1020A513" wp14:editId="4F697C07">
            <wp:simplePos x="0" y="0"/>
            <wp:positionH relativeFrom="margin">
              <wp:posOffset>358140</wp:posOffset>
            </wp:positionH>
            <wp:positionV relativeFrom="margin">
              <wp:posOffset>9171305</wp:posOffset>
            </wp:positionV>
            <wp:extent cx="6762750" cy="899160"/>
            <wp:effectExtent l="0" t="0" r="0" b="0"/>
            <wp:wrapSquare wrapText="bothSides"/>
            <wp:docPr id="5" name="Picture 7" descr="Description: C:\Users\ARSHAD\Downloads\Desktop\CamScanner 08-06-2020 19.58.57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ARSHAD\Downloads\Desktop\CamScanner 08-06-2020 19.58.57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B04">
        <w:rPr>
          <w:b/>
        </w:rPr>
        <w:t xml:space="preserve">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D0B04">
        <w:rPr>
          <w:b/>
        </w:rPr>
        <w:t xml:space="preserve">ECO ENTERPRISES </w:t>
      </w:r>
    </w:p>
    <w:sectPr w:rsidR="00632F7B" w:rsidSect="002820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0" w:right="0" w:bottom="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0C036" w14:textId="77777777" w:rsidR="004737E0" w:rsidRDefault="004737E0" w:rsidP="002D0B04">
      <w:pPr>
        <w:spacing w:after="0" w:line="240" w:lineRule="auto"/>
      </w:pPr>
      <w:r>
        <w:separator/>
      </w:r>
    </w:p>
  </w:endnote>
  <w:endnote w:type="continuationSeparator" w:id="0">
    <w:p w14:paraId="0D8D4AE0" w14:textId="77777777" w:rsidR="004737E0" w:rsidRDefault="004737E0" w:rsidP="002D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DA35E" w14:textId="77777777" w:rsidR="002D0B04" w:rsidRDefault="002D0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9B835" w14:textId="77777777" w:rsidR="002D0B04" w:rsidRDefault="002D0B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C758A" w14:textId="77777777" w:rsidR="002D0B04" w:rsidRDefault="002D0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71624" w14:textId="77777777" w:rsidR="004737E0" w:rsidRDefault="004737E0" w:rsidP="002D0B04">
      <w:pPr>
        <w:spacing w:after="0" w:line="240" w:lineRule="auto"/>
      </w:pPr>
      <w:r>
        <w:separator/>
      </w:r>
    </w:p>
  </w:footnote>
  <w:footnote w:type="continuationSeparator" w:id="0">
    <w:p w14:paraId="23B5AEC4" w14:textId="77777777" w:rsidR="004737E0" w:rsidRDefault="004737E0" w:rsidP="002D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C7BB9" w14:textId="77777777" w:rsidR="002D0B04" w:rsidRDefault="004737E0">
    <w:pPr>
      <w:pStyle w:val="Header"/>
    </w:pPr>
    <w:r>
      <w:rPr>
        <w:noProof/>
      </w:rPr>
      <w:pict w14:anchorId="45244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8" o:spid="_x0000_s2053" type="#_x0000_t75" style="position:absolute;margin-left:0;margin-top:0;width:526.5pt;height:292.5pt;z-index:-251658752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EE05" w14:textId="77777777" w:rsidR="002D0B04" w:rsidRDefault="004737E0">
    <w:pPr>
      <w:pStyle w:val="Header"/>
    </w:pPr>
    <w:r>
      <w:rPr>
        <w:noProof/>
      </w:rPr>
      <w:pict w14:anchorId="1CA3A2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9" o:spid="_x0000_s2054" type="#_x0000_t75" style="position:absolute;margin-left:0;margin-top:0;width:526.5pt;height:292.5pt;z-index:-251657728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C388" w14:textId="77777777" w:rsidR="002D0B04" w:rsidRDefault="004737E0">
    <w:pPr>
      <w:pStyle w:val="Header"/>
    </w:pPr>
    <w:r>
      <w:rPr>
        <w:noProof/>
      </w:rPr>
      <w:pict w14:anchorId="4CA49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7" o:spid="_x0000_s2052" type="#_x0000_t75" style="position:absolute;margin-left:0;margin-top:0;width:526.5pt;height:292.5pt;z-index:-251659776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ytDQ2MTY2NbcwMDJV0lEKTi0uzszPAykwqgUAhKoK7ywAAAA="/>
  </w:docVars>
  <w:rsids>
    <w:rsidRoot w:val="00AC20C2"/>
    <w:rsid w:val="000047BB"/>
    <w:rsid w:val="00084F96"/>
    <w:rsid w:val="000860FA"/>
    <w:rsid w:val="000A6712"/>
    <w:rsid w:val="000D4A01"/>
    <w:rsid w:val="00105A7B"/>
    <w:rsid w:val="001365BA"/>
    <w:rsid w:val="00154382"/>
    <w:rsid w:val="001A76DF"/>
    <w:rsid w:val="001B3304"/>
    <w:rsid w:val="001E71E7"/>
    <w:rsid w:val="001F687E"/>
    <w:rsid w:val="00221DB5"/>
    <w:rsid w:val="00222088"/>
    <w:rsid w:val="002407E0"/>
    <w:rsid w:val="002416AF"/>
    <w:rsid w:val="00243A53"/>
    <w:rsid w:val="00281E0D"/>
    <w:rsid w:val="00282016"/>
    <w:rsid w:val="00296F8F"/>
    <w:rsid w:val="002D008B"/>
    <w:rsid w:val="002D0B04"/>
    <w:rsid w:val="00363686"/>
    <w:rsid w:val="00377095"/>
    <w:rsid w:val="003920DD"/>
    <w:rsid w:val="0039640E"/>
    <w:rsid w:val="00443A49"/>
    <w:rsid w:val="004737E0"/>
    <w:rsid w:val="00475D11"/>
    <w:rsid w:val="004B752A"/>
    <w:rsid w:val="004C455A"/>
    <w:rsid w:val="004C4D96"/>
    <w:rsid w:val="004E51AB"/>
    <w:rsid w:val="00522E43"/>
    <w:rsid w:val="0055670F"/>
    <w:rsid w:val="00565BC0"/>
    <w:rsid w:val="00571475"/>
    <w:rsid w:val="00582600"/>
    <w:rsid w:val="005B51E6"/>
    <w:rsid w:val="005B7B24"/>
    <w:rsid w:val="005F34B9"/>
    <w:rsid w:val="00606471"/>
    <w:rsid w:val="00624D38"/>
    <w:rsid w:val="00632F7B"/>
    <w:rsid w:val="00635D64"/>
    <w:rsid w:val="006611D5"/>
    <w:rsid w:val="0066678A"/>
    <w:rsid w:val="00682DF1"/>
    <w:rsid w:val="0068412A"/>
    <w:rsid w:val="006C18A4"/>
    <w:rsid w:val="006E7963"/>
    <w:rsid w:val="00751C9A"/>
    <w:rsid w:val="007A6656"/>
    <w:rsid w:val="007B3660"/>
    <w:rsid w:val="007C7F67"/>
    <w:rsid w:val="007E1DF6"/>
    <w:rsid w:val="007F337C"/>
    <w:rsid w:val="008370CD"/>
    <w:rsid w:val="00871A53"/>
    <w:rsid w:val="00884F3E"/>
    <w:rsid w:val="00896340"/>
    <w:rsid w:val="008C38D2"/>
    <w:rsid w:val="008C3D2C"/>
    <w:rsid w:val="008D5BA9"/>
    <w:rsid w:val="00903E60"/>
    <w:rsid w:val="009C4772"/>
    <w:rsid w:val="009D3411"/>
    <w:rsid w:val="009D615D"/>
    <w:rsid w:val="009D7FAA"/>
    <w:rsid w:val="00A11D3F"/>
    <w:rsid w:val="00A1736C"/>
    <w:rsid w:val="00A23E43"/>
    <w:rsid w:val="00A47103"/>
    <w:rsid w:val="00A6177D"/>
    <w:rsid w:val="00A81E22"/>
    <w:rsid w:val="00AA5710"/>
    <w:rsid w:val="00AC20C2"/>
    <w:rsid w:val="00AD1B5D"/>
    <w:rsid w:val="00B01E5A"/>
    <w:rsid w:val="00B14682"/>
    <w:rsid w:val="00B2741E"/>
    <w:rsid w:val="00B41B73"/>
    <w:rsid w:val="00B565D9"/>
    <w:rsid w:val="00B639DF"/>
    <w:rsid w:val="00B81F01"/>
    <w:rsid w:val="00B927C8"/>
    <w:rsid w:val="00B92FE2"/>
    <w:rsid w:val="00BB01A5"/>
    <w:rsid w:val="00BD6B7B"/>
    <w:rsid w:val="00BF68B6"/>
    <w:rsid w:val="00C05939"/>
    <w:rsid w:val="00C208DA"/>
    <w:rsid w:val="00C33BBE"/>
    <w:rsid w:val="00C36E2F"/>
    <w:rsid w:val="00C51B1B"/>
    <w:rsid w:val="00C74BD9"/>
    <w:rsid w:val="00CA6A18"/>
    <w:rsid w:val="00CD1B87"/>
    <w:rsid w:val="00CD2624"/>
    <w:rsid w:val="00CE5483"/>
    <w:rsid w:val="00D42861"/>
    <w:rsid w:val="00D50F25"/>
    <w:rsid w:val="00D717FF"/>
    <w:rsid w:val="00D87C35"/>
    <w:rsid w:val="00E034BF"/>
    <w:rsid w:val="00E26B1F"/>
    <w:rsid w:val="00E362FD"/>
    <w:rsid w:val="00EB3CEA"/>
    <w:rsid w:val="00EC0F6E"/>
    <w:rsid w:val="00EF4CAD"/>
    <w:rsid w:val="00F339F3"/>
    <w:rsid w:val="00F579B8"/>
    <w:rsid w:val="00FD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F6E2E0F"/>
  <w15:docId w15:val="{8B3590F8-225E-4ECA-A51F-8C773F21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D0B04"/>
    <w:pPr>
      <w:keepNext/>
      <w:spacing w:after="0" w:line="240" w:lineRule="auto"/>
      <w:outlineLvl w:val="0"/>
    </w:pPr>
    <w:rPr>
      <w:rFonts w:ascii="Times New Roman" w:hAnsi="Times New Roman"/>
      <w:sz w:val="4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1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0B04"/>
    <w:rPr>
      <w:rFonts w:ascii="Times New Roman" w:eastAsia="Times New Roman" w:hAnsi="Times New Roman" w:cs="Times New Roman"/>
      <w:sz w:val="4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B04"/>
  </w:style>
  <w:style w:type="paragraph" w:styleId="Footer">
    <w:name w:val="footer"/>
    <w:basedOn w:val="Normal"/>
    <w:link w:val="Foot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B04"/>
  </w:style>
  <w:style w:type="table" w:styleId="TableGrid">
    <w:name w:val="Table Grid"/>
    <w:basedOn w:val="TableNormal"/>
    <w:uiPriority w:val="59"/>
    <w:rsid w:val="00B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282016"/>
    <w:rPr>
      <w:rFonts w:ascii="Cambria" w:eastAsia="Times New Roman" w:hAnsi="Cambria" w:cs="Times New Roman"/>
      <w:b/>
      <w:bCs/>
      <w:color w:val="4F81BD"/>
    </w:rPr>
  </w:style>
  <w:style w:type="character" w:customStyle="1" w:styleId="qu">
    <w:name w:val="qu"/>
    <w:basedOn w:val="DefaultParagraphFont"/>
    <w:rsid w:val="00282016"/>
  </w:style>
  <w:style w:type="character" w:customStyle="1" w:styleId="gd">
    <w:name w:val="gd"/>
    <w:basedOn w:val="DefaultParagraphFont"/>
    <w:rsid w:val="00282016"/>
  </w:style>
  <w:style w:type="character" w:customStyle="1" w:styleId="go">
    <w:name w:val="go"/>
    <w:basedOn w:val="DefaultParagraphFont"/>
    <w:rsid w:val="00282016"/>
  </w:style>
  <w:style w:type="character" w:customStyle="1" w:styleId="g3">
    <w:name w:val="g3"/>
    <w:basedOn w:val="DefaultParagraphFont"/>
    <w:rsid w:val="00282016"/>
  </w:style>
  <w:style w:type="character" w:customStyle="1" w:styleId="hb">
    <w:name w:val="hb"/>
    <w:basedOn w:val="DefaultParagraphFont"/>
    <w:rsid w:val="00282016"/>
  </w:style>
  <w:style w:type="character" w:customStyle="1" w:styleId="g2">
    <w:name w:val="g2"/>
    <w:basedOn w:val="DefaultParagraphFont"/>
    <w:rsid w:val="00282016"/>
  </w:style>
  <w:style w:type="paragraph" w:styleId="BalloonText">
    <w:name w:val="Balloon Text"/>
    <w:basedOn w:val="Normal"/>
    <w:link w:val="BalloonTextChar"/>
    <w:uiPriority w:val="99"/>
    <w:semiHidden/>
    <w:unhideWhenUsed/>
    <w:rsid w:val="0028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0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20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1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9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\Desktop\bedian%20rd%2020018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8CF8A-BE36-48D5-A14A-C74390B5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bedian rd 200189</Template>
  <TotalTime>53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Harsh Haseeb</cp:lastModifiedBy>
  <cp:revision>21</cp:revision>
  <cp:lastPrinted>2020-10-19T09:33:00Z</cp:lastPrinted>
  <dcterms:created xsi:type="dcterms:W3CDTF">2020-10-14T06:01:00Z</dcterms:created>
  <dcterms:modified xsi:type="dcterms:W3CDTF">2021-03-07T20:40:00Z</dcterms:modified>
</cp:coreProperties>
</file>