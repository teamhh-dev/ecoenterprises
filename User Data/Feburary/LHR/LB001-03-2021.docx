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1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443A49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MALKLOAD ROAD,LHR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Monthly general Servicing (upto to 2 Ton)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300.0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600.0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19D1A" w14:textId="77777777" w:rsidR="0055670F" w:rsidRDefault="0055670F" w:rsidP="002D0B04">
      <w:pPr>
        <w:spacing w:after="0" w:line="240" w:lineRule="auto"/>
      </w:pPr>
      <w:r>
        <w:separator/>
      </w:r>
    </w:p>
  </w:endnote>
  <w:endnote w:type="continuationSeparator" w:id="0">
    <w:p w14:paraId="765F5CBD" w14:textId="77777777" w:rsidR="0055670F" w:rsidRDefault="0055670F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479A5" w14:textId="77777777" w:rsidR="0055670F" w:rsidRDefault="0055670F" w:rsidP="002D0B04">
      <w:pPr>
        <w:spacing w:after="0" w:line="240" w:lineRule="auto"/>
      </w:pPr>
      <w:r>
        <w:separator/>
      </w:r>
    </w:p>
  </w:footnote>
  <w:footnote w:type="continuationSeparator" w:id="0">
    <w:p w14:paraId="3E5E4209" w14:textId="77777777" w:rsidR="0055670F" w:rsidRDefault="0055670F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55670F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55670F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55670F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20</cp:revision>
  <cp:lastPrinted>2020-10-19T09:33:00Z</cp:lastPrinted>
  <dcterms:created xsi:type="dcterms:W3CDTF">2020-10-14T06:01:00Z</dcterms:created>
  <dcterms:modified xsi:type="dcterms:W3CDTF">2021-03-02T16:07:00Z</dcterms:modified>
</cp:coreProperties>
</file>