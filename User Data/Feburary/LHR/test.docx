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EF4CA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EF4CAD"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2</w:t>
      </w:r>
    </w:p>
    <w:p w14:paraId="1E6C67CC" w14:textId="5C951F06" w:rsidR="00EF4CAD" w:rsidRDefault="00EF4CAD" w:rsidP="00EF4CAD"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19/Feb/2021</w:t>
      </w:r>
    </w:p>
    <w:p w14:paraId="3FD6C44B" w14:textId="77777777" w:rsidR="00EF4CAD" w:rsidRDefault="00EF4CAD" w:rsidP="00EF4CAD">
      <w:r>
        <w:t>The Manager,</w:t>
      </w:r>
    </w:p>
    <w:p w14:paraId="2D353A27" w14:textId="77777777" w:rsidR="00EF4CAD" w:rsidRDefault="00EF4CAD" w:rsidP="00EF4CAD">
      <w:r>
        <w:t>Bank Al Habib Ltd,</w:t>
      </w:r>
    </w:p>
    <w:p w14:paraId="358E684E" w14:textId="77777777" w:rsidR="002416AF" w:rsidRDefault="002416AF" w:rsidP="00EF4C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sample  Branch,sample Zone</w:t>
      </w:r>
    </w:p>
    <w:p w14:paraId="5764CCF7" w14:textId="77777777" w:rsidR="00105A7B" w:rsidRDefault="00105A7B" w:rsidP="00EF4C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EF4C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4C455A">
        <w:rPr>
          <w:rFonts w:cs="Calibri"/>
          <w:color w:val="000000"/>
        </w:rPr>
        <w:t>subject_line.</w:t>
      </w:r>
    </w:p>
    <w:p w14:paraId="5CA41547" w14:textId="77777777" w:rsidR="00EF4CAD" w:rsidRDefault="00EF4CAD" w:rsidP="00EF4CAD">
      <w:pPr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4410"/>
        <w:gridCol w:w="900"/>
        <w:gridCol w:w="1080"/>
        <w:gridCol w:w="1080"/>
      </w:tblGrid>
      <w:tr w:rsidR="00EF4CAD" w14:paraId="29354B22" w14:textId="77777777" w:rsidTr="00FB07FC">
        <w:tc>
          <w:tcPr>
            <w:tcW w:w="540" w:type="dxa"/>
          </w:tcPr>
          <w:p w14:paraId="1DD13424" w14:textId="77777777" w:rsidR="00EF4CAD" w:rsidRDefault="00EF4CAD" w:rsidP="00FB07FC">
            <w:r>
              <w:t>Sr</w:t>
            </w:r>
            <w:r w:rsidR="004C455A">
              <w:t>.</w:t>
            </w:r>
          </w:p>
        </w:tc>
        <w:tc>
          <w:tcPr>
            <w:tcW w:w="4410" w:type="dxa"/>
          </w:tcPr>
          <w:p w14:paraId="7DC9F967" w14:textId="77777777" w:rsidR="00EF4CAD" w:rsidRDefault="00EF4CAD" w:rsidP="00FB07FC">
            <w:r>
              <w:t>Job Description</w:t>
            </w:r>
          </w:p>
        </w:tc>
        <w:tc>
          <w:tcPr>
            <w:tcW w:w="900" w:type="dxa"/>
          </w:tcPr>
          <w:p w14:paraId="4871EAB0" w14:textId="77777777" w:rsidR="00EF4CAD" w:rsidRDefault="00EF4CAD" w:rsidP="00FB07FC">
            <w:r>
              <w:t xml:space="preserve">Qty </w:t>
            </w:r>
          </w:p>
        </w:tc>
        <w:tc>
          <w:tcPr>
            <w:tcW w:w="1080" w:type="dxa"/>
          </w:tcPr>
          <w:p w14:paraId="55454EF5" w14:textId="77777777" w:rsidR="00EF4CAD" w:rsidRDefault="00EF4CAD" w:rsidP="00FB07FC">
            <w:r>
              <w:t xml:space="preserve">Rate </w:t>
            </w:r>
          </w:p>
        </w:tc>
        <w:tc>
          <w:tcPr>
            <w:tcW w:w="1080" w:type="dxa"/>
          </w:tcPr>
          <w:p w14:paraId="5EF2F1DB" w14:textId="77777777" w:rsidR="00EF4CAD" w:rsidRDefault="00EF4CAD" w:rsidP="00FB07FC">
            <w:r>
              <w:t xml:space="preserve">Amount </w:t>
            </w:r>
          </w:p>
        </w:tc>
      </w:tr>
      <w:tr w:rsidR="00EF4CAD" w14:paraId="3A666119" w14:textId="77777777" w:rsidTr="00871A53">
        <w:trPr>
          <w:trHeight w:val="593"/>
        </w:trPr>
        <w:tc>
          <w:tcPr>
            <w:tcW w:w="540" w:type="dxa"/>
          </w:tcPr>
          <w:p w14:paraId="7C901264" w14:textId="6F87A73E" w:rsidR="00EF4CAD" w:rsidRDefault="00871A53" w:rsidP="00FB07FC"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PCB kit Repair with aeroflex installation outdoor</w:t>
            </w:r>
          </w:p>
        </w:tc>
        <w:tc>
          <w:tcPr>
            <w:tcW w:w="900" w:type="dxa"/>
          </w:tcPr>
          <w:p w14:paraId="34DF585C" w14:textId="70BF11FA" w:rsidR="00EF4CAD" w:rsidRDefault="001B3304" w:rsidP="00FB07FC">
            <w:r>
              <w:t>45rft</w:t>
            </w:r>
          </w:p>
        </w:tc>
        <w:tc>
          <w:tcPr>
            <w:tcW w:w="1080" w:type="dxa"/>
          </w:tcPr>
          <w:p w14:paraId="774D9616" w14:textId="6EB3AA38" w:rsidR="00EF4CAD" w:rsidRPr="00202398" w:rsidRDefault="001B3304" w:rsidP="00FB07FC">
            <w:r>
              <w:t>2000</w:t>
            </w:r>
          </w:p>
        </w:tc>
        <w:tc>
          <w:tcPr>
            <w:tcW w:w="1080" w:type="dxa"/>
          </w:tcPr>
          <w:p w14:paraId="7683D3EF" w14:textId="1098B9F7" w:rsidR="00EF4CAD" w:rsidRDefault="001B3304" w:rsidP="00FB07FC">
            <w:r>
              <w:t>20000</w:t>
            </w:r>
          </w:p>
        </w:tc>
      </w:tr>
      <w:tr w:rsidR="00EF4CAD" w14:paraId="3A666119" w14:textId="77777777" w:rsidTr="00871A53">
        <w:trPr>
          <w:trHeight w:val="593"/>
        </w:trPr>
        <w:tc>
          <w:tcPr>
            <w:tcW w:w="540" w:type="dxa"/>
          </w:tcPr>
          <w:p w14:paraId="7C901264" w14:textId="6F87A73E" w:rsidR="00EF4CAD" w:rsidRDefault="00871A53" w:rsidP="00FB07FC"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Gas charging</w:t>
            </w:r>
          </w:p>
        </w:tc>
        <w:tc>
          <w:tcPr>
            <w:tcW w:w="900" w:type="dxa"/>
          </w:tcPr>
          <w:p w14:paraId="34DF585C" w14:textId="70BF11FA" w:rsidR="00EF4CAD" w:rsidRDefault="001B3304" w:rsidP="00FB07FC">
            <w:r>
              <w:t>45rft</w:t>
            </w:r>
          </w:p>
        </w:tc>
        <w:tc>
          <w:tcPr>
            <w:tcW w:w="1080" w:type="dxa"/>
          </w:tcPr>
          <w:p w14:paraId="774D9616" w14:textId="6EB3AA38" w:rsidR="00EF4CAD" w:rsidRPr="00202398" w:rsidRDefault="001B3304" w:rsidP="00FB07FC">
            <w:r>
              <w:t>2000</w:t>
            </w:r>
          </w:p>
        </w:tc>
        <w:tc>
          <w:tcPr>
            <w:tcW w:w="1080" w:type="dxa"/>
          </w:tcPr>
          <w:p w14:paraId="7683D3EF" w14:textId="1098B9F7" w:rsidR="00EF4CAD" w:rsidRDefault="001B3304" w:rsidP="00FB07FC">
            <w:r>
              <w:t>23445.78</w:t>
            </w:r>
          </w:p>
        </w:tc>
      </w:tr>
      <w:tr w:rsidR="00EF4CAD" w14:paraId="3A960493" w14:textId="77777777" w:rsidTr="00FB07FC">
        <w:tc>
          <w:tcPr>
            <w:tcW w:w="540" w:type="dxa"/>
          </w:tcPr>
          <w:p w14:paraId="04A7DDDE" w14:textId="77777777" w:rsidR="00EF4CAD" w:rsidRDefault="00EF4CAD" w:rsidP="00FB07FC"/>
        </w:tc>
        <w:tc>
          <w:tcPr>
            <w:tcW w:w="4410" w:type="dxa"/>
          </w:tcPr>
          <w:p w14:paraId="36F742B3" w14:textId="77777777" w:rsidR="00EF4CAD" w:rsidRDefault="00EF4CAD" w:rsidP="00FB07FC">
            <w:r>
              <w:t xml:space="preserve">Total </w:t>
            </w:r>
          </w:p>
        </w:tc>
        <w:tc>
          <w:tcPr>
            <w:tcW w:w="900" w:type="dxa"/>
          </w:tcPr>
          <w:p w14:paraId="46C69795" w14:textId="77777777" w:rsidR="00EF4CAD" w:rsidRDefault="00EF4CAD" w:rsidP="00FB07FC"/>
        </w:tc>
        <w:tc>
          <w:tcPr>
            <w:tcW w:w="1080" w:type="dxa"/>
          </w:tcPr>
          <w:p w14:paraId="4BB1FEB4" w14:textId="77777777" w:rsidR="00EF4CAD" w:rsidRDefault="00EF4CAD" w:rsidP="00FB07FC"/>
        </w:tc>
        <w:tc>
          <w:tcPr>
            <w:tcW w:w="1080" w:type="dxa"/>
          </w:tcPr>
          <w:p w14:paraId="0685157D" w14:textId="77777777" w:rsidR="00EF4CAD" w:rsidRDefault="00EF4CAD" w:rsidP="00FB07FC"/>
        </w:tc>
      </w:tr>
      <w:tr w:rsidR="00EF4CAD" w14:paraId="5D14B997" w14:textId="77777777" w:rsidTr="00FB07FC">
        <w:tc>
          <w:tcPr>
            <w:tcW w:w="540" w:type="dxa"/>
          </w:tcPr>
          <w:p w14:paraId="283A3CAB" w14:textId="77777777" w:rsidR="00EF4CAD" w:rsidRDefault="00EF4CAD" w:rsidP="00FB07FC"/>
        </w:tc>
        <w:tc>
          <w:tcPr>
            <w:tcW w:w="4410" w:type="dxa"/>
          </w:tcPr>
          <w:p w14:paraId="5D36279D" w14:textId="77777777" w:rsidR="00EF4CAD" w:rsidRDefault="004C455A" w:rsidP="00FB07FC">
            <w:r>
              <w:t>Tax</w:t>
            </w:r>
            <w:r w:rsidR="00EF4CAD">
              <w:t xml:space="preserve"> 16%</w:t>
            </w:r>
          </w:p>
        </w:tc>
        <w:tc>
          <w:tcPr>
            <w:tcW w:w="900" w:type="dxa"/>
          </w:tcPr>
          <w:p w14:paraId="019A946C" w14:textId="77777777" w:rsidR="00EF4CAD" w:rsidRDefault="00EF4CAD" w:rsidP="00FB07FC"/>
        </w:tc>
        <w:tc>
          <w:tcPr>
            <w:tcW w:w="1080" w:type="dxa"/>
          </w:tcPr>
          <w:p w14:paraId="223C934E" w14:textId="77777777" w:rsidR="00EF4CAD" w:rsidRDefault="00EF4CAD" w:rsidP="00FB07FC"/>
        </w:tc>
        <w:tc>
          <w:tcPr>
            <w:tcW w:w="1080" w:type="dxa"/>
          </w:tcPr>
          <w:p w14:paraId="08EBE74A" w14:textId="77777777" w:rsidR="00EF4CAD" w:rsidRDefault="00EF4CAD" w:rsidP="00FB07FC"/>
        </w:tc>
      </w:tr>
      <w:tr w:rsidR="00EF4CAD" w14:paraId="52FCF30C" w14:textId="77777777" w:rsidTr="00FB07FC">
        <w:tc>
          <w:tcPr>
            <w:tcW w:w="540" w:type="dxa"/>
          </w:tcPr>
          <w:p w14:paraId="7F20C4C9" w14:textId="77777777" w:rsidR="00EF4CAD" w:rsidRDefault="00EF4CAD" w:rsidP="00FB07FC"/>
        </w:tc>
        <w:tc>
          <w:tcPr>
            <w:tcW w:w="4410" w:type="dxa"/>
          </w:tcPr>
          <w:p w14:paraId="272A3CF8" w14:textId="77777777" w:rsidR="00EF4CAD" w:rsidRDefault="00EF4CAD" w:rsidP="00FB07FC">
            <w:pPr>
              <w:tabs>
                <w:tab w:val="left" w:pos="3421"/>
              </w:tabs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900" w:type="dxa"/>
          </w:tcPr>
          <w:p w14:paraId="1A71C9F1" w14:textId="77777777" w:rsidR="00EF4CAD" w:rsidRDefault="00EF4CAD" w:rsidP="00FB07FC"/>
        </w:tc>
        <w:tc>
          <w:tcPr>
            <w:tcW w:w="1080" w:type="dxa"/>
          </w:tcPr>
          <w:p w14:paraId="1A5CDFD8" w14:textId="77777777" w:rsidR="00EF4CAD" w:rsidRDefault="00EF4CAD" w:rsidP="00FB07FC"/>
        </w:tc>
        <w:tc>
          <w:tcPr>
            <w:tcW w:w="1080" w:type="dxa"/>
          </w:tcPr>
          <w:p w14:paraId="78042B45" w14:textId="77777777" w:rsidR="00EF4CAD" w:rsidRDefault="00EF4CAD" w:rsidP="00FB07FC"/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ADE71" w14:textId="77777777" w:rsidR="00CA6A18" w:rsidRDefault="00CA6A18" w:rsidP="002D0B04">
      <w:pPr>
        <w:spacing w:after="0" w:line="240" w:lineRule="auto"/>
      </w:pPr>
      <w:r>
        <w:separator/>
      </w:r>
    </w:p>
  </w:endnote>
  <w:endnote w:type="continuationSeparator" w:id="0">
    <w:p w14:paraId="2A8B5430" w14:textId="77777777" w:rsidR="00CA6A18" w:rsidRDefault="00CA6A18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AD469" w14:textId="77777777" w:rsidR="00CA6A18" w:rsidRDefault="00CA6A18" w:rsidP="002D0B04">
      <w:pPr>
        <w:spacing w:after="0" w:line="240" w:lineRule="auto"/>
      </w:pPr>
      <w:r>
        <w:separator/>
      </w:r>
    </w:p>
  </w:footnote>
  <w:footnote w:type="continuationSeparator" w:id="0">
    <w:p w14:paraId="7F88D544" w14:textId="77777777" w:rsidR="00CA6A18" w:rsidRDefault="00CA6A18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CA6A18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CA6A18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CA6A18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AUAR/knxCwAAAA="/>
  </w:docVars>
  <w:rsids>
    <w:rsidRoot w:val="00AC20C2"/>
    <w:rsid w:val="000047BB"/>
    <w:rsid w:val="000860FA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2016"/>
    <w:rsid w:val="00296F8F"/>
    <w:rsid w:val="002D008B"/>
    <w:rsid w:val="002D0B04"/>
    <w:rsid w:val="00363686"/>
    <w:rsid w:val="00377095"/>
    <w:rsid w:val="003920DD"/>
    <w:rsid w:val="0039640E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611D5"/>
    <w:rsid w:val="0066678A"/>
    <w:rsid w:val="00682DF1"/>
    <w:rsid w:val="0068412A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36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14</cp:revision>
  <cp:lastPrinted>2020-10-19T09:33:00Z</cp:lastPrinted>
  <dcterms:created xsi:type="dcterms:W3CDTF">2020-10-14T06:01:00Z</dcterms:created>
  <dcterms:modified xsi:type="dcterms:W3CDTF">2021-02-19T15:00:00Z</dcterms:modified>
</cp:coreProperties>
</file>