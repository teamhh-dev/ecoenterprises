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>
        <w:t>3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2D353A27" w14:textId="77777777" w:rsidR="00EF4CAD" w:rsidRDefault="00EF4CAD" w:rsidP="00281E0D">
      <w:pPr>
        <w:spacing w:line="240" w:lineRule="auto"/>
      </w:pPr>
      <w:r>
        <w:t>Bank Al Habib Ltd,</w:t>
      </w:r>
    </w:p>
    <w:p w14:paraId="358E684E" w14:textId="77777777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FDB6" w14:textId="77777777" w:rsidR="00084F96" w:rsidRDefault="00084F96" w:rsidP="002D0B04">
      <w:pPr>
        <w:spacing w:after="0" w:line="240" w:lineRule="auto"/>
      </w:pPr>
      <w:r>
        <w:separator/>
      </w:r>
    </w:p>
  </w:endnote>
  <w:endnote w:type="continuationSeparator" w:id="0">
    <w:p w14:paraId="3AA41B8E" w14:textId="77777777" w:rsidR="00084F96" w:rsidRDefault="00084F96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033A" w14:textId="77777777" w:rsidR="00084F96" w:rsidRDefault="00084F96" w:rsidP="002D0B04">
      <w:pPr>
        <w:spacing w:after="0" w:line="240" w:lineRule="auto"/>
      </w:pPr>
      <w:r>
        <w:separator/>
      </w:r>
    </w:p>
  </w:footnote>
  <w:footnote w:type="continuationSeparator" w:id="0">
    <w:p w14:paraId="37365152" w14:textId="77777777" w:rsidR="00084F96" w:rsidRDefault="00084F96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084F96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084F96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084F96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75D11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18</cp:revision>
  <cp:lastPrinted>2020-10-19T09:33:00Z</cp:lastPrinted>
  <dcterms:created xsi:type="dcterms:W3CDTF">2020-10-14T06:01:00Z</dcterms:created>
  <dcterms:modified xsi:type="dcterms:W3CDTF">2021-02-21T17:20:00Z</dcterms:modified>
</cp:coreProperties>
</file>