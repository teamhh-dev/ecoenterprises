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84CA4" w14:textId="77777777" w:rsidR="002D0B04" w:rsidRDefault="00AC20C2">
      <w:r>
        <w:rPr>
          <w:noProof/>
        </w:rPr>
        <w:drawing>
          <wp:anchor distT="0" distB="0" distL="114300" distR="114300" simplePos="0" relativeHeight="251656704" behindDoc="0" locked="0" layoutInCell="1" allowOverlap="1" wp14:anchorId="6E0AF329" wp14:editId="351F61E8">
            <wp:simplePos x="0" y="0"/>
            <wp:positionH relativeFrom="margin">
              <wp:posOffset>2709545</wp:posOffset>
            </wp:positionH>
            <wp:positionV relativeFrom="margin">
              <wp:posOffset>-414655</wp:posOffset>
            </wp:positionV>
            <wp:extent cx="3912870" cy="701040"/>
            <wp:effectExtent l="0" t="0" r="0" b="3810"/>
            <wp:wrapSquare wrapText="bothSides"/>
            <wp:docPr id="7" name="Picture 1" descr="Description: C:\Users\ARSHAD\Downloads\Desktop\CamScanner 08-06-2020 19.58.57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ARSHAD\Downloads\Desktop\CamScanner 08-06-2020 19.58.57_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7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680" behindDoc="0" locked="0" layoutInCell="1" allowOverlap="1" wp14:anchorId="0FFBDE6C" wp14:editId="4C90803E">
            <wp:simplePos x="0" y="0"/>
            <wp:positionH relativeFrom="margin">
              <wp:posOffset>205740</wp:posOffset>
            </wp:positionH>
            <wp:positionV relativeFrom="margin">
              <wp:posOffset>-414655</wp:posOffset>
            </wp:positionV>
            <wp:extent cx="1718310" cy="960120"/>
            <wp:effectExtent l="0" t="0" r="0" b="0"/>
            <wp:wrapSquare wrapText="bothSides"/>
            <wp:docPr id="6" name="Picture 0" descr="Description: CamScanner 08-06-2020 19.58.5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Description: CamScanner 08-06-2020 19.58.57_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1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60D617" w14:textId="77777777" w:rsidR="002D0B04" w:rsidRDefault="002D0B04"/>
    <w:p w14:paraId="09021823" w14:textId="77777777" w:rsidR="00EC0F6E" w:rsidRDefault="00A47103" w:rsidP="00281E0D">
      <w:pPr>
        <w:pStyle w:val="Heading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CE5483">
        <w:rPr>
          <w:b/>
          <w:sz w:val="24"/>
          <w:szCs w:val="24"/>
        </w:rPr>
        <w:t xml:space="preserve">                  </w:t>
      </w:r>
    </w:p>
    <w:p w14:paraId="306499C8" w14:textId="049C7411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</w:t>
      </w:r>
      <w:proofErr w:type="gramStart"/>
      <w:r>
        <w:t>COMPLAINT :</w:t>
      </w:r>
      <w:proofErr w:type="gramEnd"/>
      <w:r w:rsidR="00751C9A">
        <w:t xml:space="preserve"> </w:t>
      </w:r>
      <w:r>
        <w:t>8</w:t>
      </w:r>
    </w:p>
    <w:p w14:paraId="1E6C67CC" w14:textId="5C951F06" w:rsidR="00EF4CAD" w:rsidRDefault="00EF4CAD" w:rsidP="00281E0D">
      <w:pPr>
        <w:spacing w:line="240" w:lineRule="auto"/>
      </w:pPr>
      <w:r>
        <w:t xml:space="preserve">                                                                                                                                                                DATE:</w:t>
      </w:r>
      <w:r w:rsidR="00751C9A">
        <w:t xml:space="preserve"> </w:t>
      </w:r>
      <w:r>
        <w:t>13/Mar/2021</w:t>
      </w:r>
    </w:p>
    <w:p w14:paraId="3FD6C44B" w14:textId="77777777" w:rsidR="00EF4CAD" w:rsidRDefault="00EF4CAD" w:rsidP="00281E0D">
      <w:pPr>
        <w:spacing w:line="240" w:lineRule="auto"/>
      </w:pPr>
      <w:r>
        <w:t>The Manager,</w:t>
      </w:r>
    </w:p>
    <w:p w14:paraId="2D353A27" w14:textId="77777777" w:rsidR="00EF4CAD" w:rsidRDefault="00EF4CAD" w:rsidP="00281E0D">
      <w:pPr>
        <w:spacing w:line="240" w:lineRule="auto"/>
      </w:pPr>
      <w:r>
        <w:t>Bank Al Habib Ltd,</w:t>
      </w:r>
    </w:p>
    <w:p w14:paraId="358E684E" w14:textId="77777777" w:rsidR="002416AF" w:rsidRDefault="002416AF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>Q,LHR ZONE</w:t>
      </w:r>
    </w:p>
    <w:p w14:paraId="5764CCF7" w14:textId="77777777" w:rsidR="00105A7B" w:rsidRDefault="00105A7B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</w:p>
    <w:p w14:paraId="465C43DB" w14:textId="6E9EA675" w:rsidR="00EF4CAD" w:rsidRPr="003A0440" w:rsidRDefault="00EF4CAD" w:rsidP="00281E0D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</w:rPr>
      </w:pPr>
      <w:r>
        <w:rPr>
          <w:rFonts w:cs="Calibri"/>
          <w:color w:val="000000"/>
        </w:rPr>
        <w:t xml:space="preserve">Subject: Quotation of </w:t>
      </w:r>
      <w:proofErr w:type="spellStart"/>
      <w:r w:rsidR="004C455A">
        <w:rPr>
          <w:rFonts w:cs="Calibri"/>
          <w:color w:val="000000"/>
        </w:rPr>
        <w:t>subject_line</w:t>
      </w:r>
      <w:proofErr w:type="spellEnd"/>
      <w:r w:rsidR="004C455A">
        <w:rPr>
          <w:rFonts w:cs="Calibri"/>
          <w:color w:val="000000"/>
        </w:rPr>
        <w:t>.</w:t>
      </w:r>
    </w:p>
    <w:p w14:paraId="5CA41547" w14:textId="77777777" w:rsidR="00EF4CAD" w:rsidRDefault="00EF4CAD" w:rsidP="00281E0D">
      <w:pPr>
        <w:spacing w:line="240" w:lineRule="auto"/>
        <w:rPr>
          <w:rFonts w:ascii="Helvetica" w:hAnsi="Helvetica" w:cs="Helvetica"/>
          <w:spacing w:val="3"/>
          <w:sz w:val="24"/>
          <w:szCs w:val="24"/>
        </w:rPr>
      </w:pPr>
      <w:r>
        <w:rPr>
          <w:rFonts w:ascii="Arial" w:hAnsi="Arial" w:cs="Arial"/>
          <w:color w:val="000000"/>
          <w:sz w:val="23"/>
          <w:szCs w:val="23"/>
        </w:rPr>
        <w:t>Number of AC: 1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625"/>
        <w:gridCol w:w="5111"/>
        <w:gridCol w:w="1043"/>
        <w:gridCol w:w="1251"/>
        <w:gridCol w:w="1251"/>
      </w:tblGrid>
      <w:tr w:rsidR="00EF4CAD" w14:paraId="29354B22" w14:textId="77777777" w:rsidTr="00475D11">
        <w:trPr>
          <w:trHeight w:val="20"/>
        </w:trPr>
        <w:tc>
          <w:tcPr>
            <w:tcW w:w="625" w:type="dxa"/>
          </w:tcPr>
          <w:p w14:paraId="1DD13424" w14:textId="77777777" w:rsidR="00EF4CAD" w:rsidRDefault="00EF4CAD" w:rsidP="00281E0D">
            <w:pPr>
              <w:spacing w:line="240" w:lineRule="auto"/>
            </w:pPr>
            <w:r>
              <w:t>Sr</w:t>
            </w:r>
            <w:r w:rsidR="004C455A">
              <w:t>.</w:t>
            </w:r>
          </w:p>
        </w:tc>
        <w:tc>
          <w:tcPr>
            <w:tcW w:w="5111" w:type="dxa"/>
          </w:tcPr>
          <w:p w14:paraId="7DC9F967" w14:textId="77777777" w:rsidR="00EF4CAD" w:rsidRDefault="00EF4CAD" w:rsidP="00281E0D">
            <w:pPr>
              <w:spacing w:line="240" w:lineRule="auto"/>
            </w:pPr>
            <w:r>
              <w:t>Job Description</w:t>
            </w:r>
          </w:p>
        </w:tc>
        <w:tc>
          <w:tcPr>
            <w:tcW w:w="1043" w:type="dxa"/>
          </w:tcPr>
          <w:p w14:paraId="4871EAB0" w14:textId="77777777" w:rsidR="00EF4CAD" w:rsidRDefault="00EF4CAD" w:rsidP="00281E0D">
            <w:pPr>
              <w:spacing w:line="240" w:lineRule="auto"/>
            </w:pPr>
            <w:r>
              <w:t xml:space="preserve">Qty </w:t>
            </w:r>
          </w:p>
        </w:tc>
        <w:tc>
          <w:tcPr>
            <w:tcW w:w="1251" w:type="dxa"/>
          </w:tcPr>
          <w:p w14:paraId="55454EF5" w14:textId="77777777" w:rsidR="00EF4CAD" w:rsidRDefault="00EF4CAD" w:rsidP="00281E0D">
            <w:pPr>
              <w:spacing w:line="240" w:lineRule="auto"/>
            </w:pPr>
            <w:r>
              <w:t xml:space="preserve">Rate </w:t>
            </w:r>
          </w:p>
        </w:tc>
        <w:tc>
          <w:tcPr>
            <w:tcW w:w="1251" w:type="dxa"/>
          </w:tcPr>
          <w:p w14:paraId="5EF2F1DB" w14:textId="77777777" w:rsidR="00EF4CAD" w:rsidRDefault="00EF4CAD" w:rsidP="00281E0D">
            <w:pPr>
              <w:spacing w:line="240" w:lineRule="auto"/>
            </w:pPr>
            <w:r>
              <w:t xml:space="preserve">Amount 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q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q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</w:tr>
      <w:tr w:rsidR="00EF4CAD" w14:paraId="3A666119" w14:textId="77777777" w:rsidTr="006C18A4">
        <w:trPr>
          <w:trHeight w:val="144"/>
        </w:trPr>
        <w:tc>
          <w:tcPr>
            <w:tcW w:w="625" w:type="dxa"/>
            <w:vAlign w:val="center"/>
          </w:tcPr>
          <w:p w14:paraId="7C901264" w14:textId="6F87A73E" w:rsidR="00EF4CAD" w:rsidRDefault="00871A53" w:rsidP="00281E0D">
            <w:pPr>
              <w:spacing w:line="240" w:lineRule="auto"/>
              <w:jc w:val="center"/>
            </w:pPr>
            <w:r>
              <w:fldChar w:fldCharType="begin"/>
            </w:r>
            <w:r>
              <w:instrText xml:space="preserve"> AUTONUM  \* Arabic </w:instrText>
            </w:r>
            <w:r>
              <w:fldChar w:fldCharType="end"/>
            </w:r>
          </w:p>
        </w:tc>
        <w:tc>
          <w:tcPr>
            <w:tcW w:w="5111" w:type="dxa"/>
            <w:vAlign w:val="center"/>
          </w:tcPr>
          <w:p w14:paraId="3E1E8BA0" w14:textId="7023E87D" w:rsidR="00EF4CAD" w:rsidRDefault="00084F96" w:rsidP="00281E0D">
            <w:pPr>
              <w:spacing w:line="240" w:lineRule="auto"/>
            </w:pPr>
            <w:r>
              <w:t>q </w:t>
            </w:r>
          </w:p>
        </w:tc>
        <w:tc>
          <w:tcPr>
            <w:tcW w:w="1043" w:type="dxa"/>
            <w:vAlign w:val="center"/>
          </w:tcPr>
          <w:p w14:paraId="34DF585C" w14:textId="70BF11FA" w:rsidR="00EF4CAD" w:rsidRDefault="00084F96" w:rsidP="006C18A4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251" w:type="dxa"/>
            <w:vAlign w:val="center"/>
          </w:tcPr>
          <w:p w14:paraId="774D9616" w14:textId="6EB3AA38" w:rsidR="00EF4CAD" w:rsidRPr="00202398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  <w:tc>
          <w:tcPr>
            <w:tcW w:w="1251" w:type="dxa"/>
            <w:vAlign w:val="center"/>
          </w:tcPr>
          <w:p w14:paraId="7683D3EF" w14:textId="1098B9F7" w:rsidR="00EF4CAD" w:rsidRDefault="00084F96" w:rsidP="006C18A4">
            <w:pPr>
              <w:spacing w:line="240" w:lineRule="auto"/>
              <w:jc w:val="center"/>
            </w:pPr>
            <w:r>
              <w:t>12.0</w:t>
            </w:r>
          </w:p>
        </w:tc>
      </w:tr>
      <w:tr w:rsidR="00EF4CAD" w14:paraId="3A960493" w14:textId="77777777" w:rsidTr="00475D11">
        <w:trPr>
          <w:trHeight w:val="288"/>
        </w:trPr>
        <w:tc>
          <w:tcPr>
            <w:tcW w:w="625" w:type="dxa"/>
          </w:tcPr>
          <w:p w14:paraId="04A7DDD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36F742B3" w14:textId="77777777" w:rsidR="00EF4CAD" w:rsidRDefault="00EF4CAD" w:rsidP="00281E0D">
            <w:pPr>
              <w:spacing w:line="240" w:lineRule="auto"/>
            </w:pPr>
            <w:r>
              <w:t xml:space="preserve">Total </w:t>
            </w:r>
          </w:p>
        </w:tc>
        <w:tc>
          <w:tcPr>
            <w:tcW w:w="1043" w:type="dxa"/>
          </w:tcPr>
          <w:p w14:paraId="46C69795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4BB1FEB4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685157D" w14:textId="72A98596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\# "0.00" </w:instrText>
            </w:r>
            <w:r>
              <w:fldChar w:fldCharType="separate"/>
            </w:r>
            <w:r>
              <w:rPr>
                <w:noProof/>
              </w:rPr>
              <w:t>0.00</w:t>
            </w:r>
            <w:r>
              <w:fldChar w:fldCharType="end"/>
            </w:r>
          </w:p>
        </w:tc>
      </w:tr>
      <w:tr w:rsidR="00EF4CAD" w14:paraId="5D14B997" w14:textId="77777777" w:rsidTr="00475D11">
        <w:trPr>
          <w:trHeight w:val="288"/>
        </w:trPr>
        <w:tc>
          <w:tcPr>
            <w:tcW w:w="625" w:type="dxa"/>
          </w:tcPr>
          <w:p w14:paraId="283A3CAB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5D36279D" w14:textId="77777777" w:rsidR="00EF4CAD" w:rsidRDefault="004C455A" w:rsidP="00281E0D">
            <w:pPr>
              <w:spacing w:line="240" w:lineRule="auto"/>
            </w:pPr>
            <w:r>
              <w:t>Tax</w:t>
            </w:r>
            <w:r w:rsidR="00EF4CAD">
              <w:t xml:space="preserve"> 16%</w:t>
            </w:r>
          </w:p>
        </w:tc>
        <w:tc>
          <w:tcPr>
            <w:tcW w:w="1043" w:type="dxa"/>
          </w:tcPr>
          <w:p w14:paraId="019A946C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223C934E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08EBE74A" w14:textId="77777777" w:rsidR="00EF4CAD" w:rsidRDefault="00EF4CAD" w:rsidP="00281E0D">
            <w:pPr>
              <w:spacing w:line="240" w:lineRule="auto"/>
            </w:pPr>
          </w:p>
        </w:tc>
      </w:tr>
      <w:tr w:rsidR="00EF4CAD" w14:paraId="52FCF30C" w14:textId="77777777" w:rsidTr="00475D11">
        <w:trPr>
          <w:trHeight w:val="288"/>
        </w:trPr>
        <w:tc>
          <w:tcPr>
            <w:tcW w:w="625" w:type="dxa"/>
          </w:tcPr>
          <w:p w14:paraId="7F20C4C9" w14:textId="77777777" w:rsidR="00EF4CAD" w:rsidRDefault="00EF4CAD" w:rsidP="00281E0D">
            <w:pPr>
              <w:spacing w:line="240" w:lineRule="auto"/>
            </w:pPr>
          </w:p>
        </w:tc>
        <w:tc>
          <w:tcPr>
            <w:tcW w:w="5111" w:type="dxa"/>
          </w:tcPr>
          <w:p w14:paraId="272A3CF8" w14:textId="77777777" w:rsidR="00EF4CAD" w:rsidRDefault="00EF4CAD" w:rsidP="00281E0D">
            <w:pPr>
              <w:tabs>
                <w:tab w:val="left" w:pos="3421"/>
              </w:tabs>
              <w:spacing w:line="240" w:lineRule="auto"/>
            </w:pPr>
            <w:r>
              <w:t>Total</w:t>
            </w:r>
            <w:r>
              <w:tab/>
              <w:t xml:space="preserve"> </w:t>
            </w:r>
          </w:p>
        </w:tc>
        <w:tc>
          <w:tcPr>
            <w:tcW w:w="1043" w:type="dxa"/>
          </w:tcPr>
          <w:p w14:paraId="1A71C9F1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1A5CDFD8" w14:textId="77777777" w:rsidR="00EF4CAD" w:rsidRDefault="00EF4CAD" w:rsidP="00281E0D">
            <w:pPr>
              <w:spacing w:line="240" w:lineRule="auto"/>
            </w:pPr>
          </w:p>
        </w:tc>
        <w:tc>
          <w:tcPr>
            <w:tcW w:w="1251" w:type="dxa"/>
          </w:tcPr>
          <w:p w14:paraId="78042B45" w14:textId="1E49D72A" w:rsidR="00EF4CAD" w:rsidRDefault="00635D64" w:rsidP="00281E0D">
            <w:pPr>
              <w:spacing w:line="240" w:lineRule="auto"/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0.0</w:t>
            </w:r>
            <w:r>
              <w:fldChar w:fldCharType="end"/>
            </w:r>
          </w:p>
        </w:tc>
      </w:tr>
    </w:tbl>
    <w:p w14:paraId="4D04EC4C" w14:textId="77777777" w:rsidR="00EF4CAD" w:rsidRPr="00EF4CAD" w:rsidRDefault="00EF4CAD" w:rsidP="00EF4CAD"/>
    <w:p w14:paraId="50EA10C0" w14:textId="77777777" w:rsidR="002D0B04" w:rsidRDefault="002D0B04" w:rsidP="00C36E2F">
      <w:pPr>
        <w:tabs>
          <w:tab w:val="left" w:pos="6097"/>
        </w:tabs>
        <w:spacing w:after="0"/>
        <w:rPr>
          <w:b/>
        </w:rPr>
      </w:pPr>
      <w:r>
        <w:t xml:space="preserve">              </w:t>
      </w:r>
      <w:r w:rsidRPr="003A4B62">
        <w:rPr>
          <w:b/>
        </w:rPr>
        <w:t xml:space="preserve">Yours truly, </w:t>
      </w:r>
      <w:r w:rsidR="00C36E2F">
        <w:rPr>
          <w:b/>
        </w:rPr>
        <w:tab/>
      </w:r>
    </w:p>
    <w:p w14:paraId="3E917A3B" w14:textId="77777777" w:rsidR="00632F7B" w:rsidRDefault="00A1736C" w:rsidP="002D0B04">
      <w:pPr>
        <w:spacing w:after="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5E94AE67" wp14:editId="08F38422">
            <wp:simplePos x="0" y="0"/>
            <wp:positionH relativeFrom="margin">
              <wp:posOffset>1504315</wp:posOffset>
            </wp:positionH>
            <wp:positionV relativeFrom="margin">
              <wp:posOffset>6617335</wp:posOffset>
            </wp:positionV>
            <wp:extent cx="1123950" cy="944880"/>
            <wp:effectExtent l="0" t="0" r="0" b="7620"/>
            <wp:wrapSquare wrapText="bothSides"/>
            <wp:docPr id="3" name="Picture 8" descr="Description: CamScanner 08-06-2020 19.58.57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escription: CamScanner 08-06-2020 19.58.57_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0120B03F" wp14:editId="5E161496">
            <wp:simplePos x="0" y="0"/>
            <wp:positionH relativeFrom="margin">
              <wp:posOffset>322580</wp:posOffset>
            </wp:positionH>
            <wp:positionV relativeFrom="margin">
              <wp:posOffset>7225030</wp:posOffset>
            </wp:positionV>
            <wp:extent cx="1247775" cy="786765"/>
            <wp:effectExtent l="76200" t="114300" r="66675" b="108585"/>
            <wp:wrapSquare wrapText="bothSides"/>
            <wp:docPr id="4" name="Picture 5" descr="Description: C:\Users\ARSHAD\Downloads\Desktop\CamScanner 08-06-2020 19.58.57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C:\Users\ARSHAD\Downloads\Desktop\CamScanner 08-06-2020 19.58.57_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217123" flipH="1" flipV="1">
                      <a:off x="0" y="0"/>
                      <a:ext cx="1247775" cy="78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20C2">
        <w:rPr>
          <w:noProof/>
        </w:rPr>
        <w:drawing>
          <wp:anchor distT="0" distB="0" distL="114300" distR="114300" simplePos="0" relativeHeight="251657728" behindDoc="0" locked="0" layoutInCell="1" allowOverlap="1" wp14:anchorId="1020A513" wp14:editId="4F697C07">
            <wp:simplePos x="0" y="0"/>
            <wp:positionH relativeFrom="margin">
              <wp:posOffset>358140</wp:posOffset>
            </wp:positionH>
            <wp:positionV relativeFrom="margin">
              <wp:posOffset>9171305</wp:posOffset>
            </wp:positionV>
            <wp:extent cx="6762750" cy="899160"/>
            <wp:effectExtent l="0" t="0" r="0" b="0"/>
            <wp:wrapSquare wrapText="bothSides"/>
            <wp:docPr id="5" name="Picture 7" descr="Description: C:\Users\ARSHAD\Downloads\Desktop\CamScanner 08-06-2020 19.58.57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C:\Users\ARSHAD\Downloads\Desktop\CamScanner 08-06-2020 19.58.57_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0B04">
        <w:rPr>
          <w:b/>
        </w:rPr>
        <w:t xml:space="preserve">             ECO ENTERPRISES </w:t>
      </w:r>
    </w:p>
    <w:sectPr w:rsidR="00632F7B" w:rsidSect="00282016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0" w:right="0" w:bottom="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6FDB6" w14:textId="77777777" w:rsidR="00084F96" w:rsidRDefault="00084F96" w:rsidP="002D0B04">
      <w:pPr>
        <w:spacing w:after="0" w:line="240" w:lineRule="auto"/>
      </w:pPr>
      <w:r>
        <w:separator/>
      </w:r>
    </w:p>
  </w:endnote>
  <w:endnote w:type="continuationSeparator" w:id="0">
    <w:p w14:paraId="3AA41B8E" w14:textId="77777777" w:rsidR="00084F96" w:rsidRDefault="00084F96" w:rsidP="002D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DDA35E" w14:textId="77777777" w:rsidR="002D0B04" w:rsidRDefault="002D0B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29B835" w14:textId="77777777" w:rsidR="002D0B04" w:rsidRDefault="002D0B0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6C758A" w14:textId="77777777" w:rsidR="002D0B04" w:rsidRDefault="002D0B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01033A" w14:textId="77777777" w:rsidR="00084F96" w:rsidRDefault="00084F96" w:rsidP="002D0B04">
      <w:pPr>
        <w:spacing w:after="0" w:line="240" w:lineRule="auto"/>
      </w:pPr>
      <w:r>
        <w:separator/>
      </w:r>
    </w:p>
  </w:footnote>
  <w:footnote w:type="continuationSeparator" w:id="0">
    <w:p w14:paraId="37365152" w14:textId="77777777" w:rsidR="00084F96" w:rsidRDefault="00084F96" w:rsidP="002D0B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2C7BB9" w14:textId="77777777" w:rsidR="002D0B04" w:rsidRDefault="00084F96">
    <w:pPr>
      <w:pStyle w:val="Header"/>
    </w:pPr>
    <w:r>
      <w:rPr>
        <w:noProof/>
      </w:rPr>
      <w:pict w14:anchorId="45244C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8" o:spid="_x0000_s2053" type="#_x0000_t75" style="position:absolute;margin-left:0;margin-top:0;width:526.5pt;height:292.5pt;z-index:-251658752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70EE05" w14:textId="77777777" w:rsidR="002D0B04" w:rsidRDefault="00084F96">
    <w:pPr>
      <w:pStyle w:val="Header"/>
    </w:pPr>
    <w:r>
      <w:rPr>
        <w:noProof/>
      </w:rPr>
      <w:pict w14:anchorId="1CA3A2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9" o:spid="_x0000_s2054" type="#_x0000_t75" style="position:absolute;margin-left:0;margin-top:0;width:526.5pt;height:292.5pt;z-index:-251657728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2C388" w14:textId="77777777" w:rsidR="002D0B04" w:rsidRDefault="00084F96">
    <w:pPr>
      <w:pStyle w:val="Header"/>
    </w:pPr>
    <w:r>
      <w:rPr>
        <w:noProof/>
      </w:rPr>
      <w:pict w14:anchorId="4CA49B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46357" o:spid="_x0000_s2052" type="#_x0000_t75" style="position:absolute;margin-left:0;margin-top:0;width:526.5pt;height:292.5pt;z-index:-251659776;mso-position-horizontal:center;mso-position-horizontal-relative:margin;mso-position-vertical:center;mso-position-vertical-relative:margin" o:allowincell="f">
          <v:imagedata r:id="rId1" o:title="CamScanner 08-06-2020 19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ytDQ2MTY2NbcwMDJV0lEKTi0uzszPAykwqgUAhKoK7ywAAAA="/>
  </w:docVars>
  <w:rsids>
    <w:rsidRoot w:val="00AC20C2"/>
    <w:rsid w:val="000047BB"/>
    <w:rsid w:val="00084F96"/>
    <w:rsid w:val="000860FA"/>
    <w:rsid w:val="000A6712"/>
    <w:rsid w:val="000D4A01"/>
    <w:rsid w:val="00105A7B"/>
    <w:rsid w:val="001365BA"/>
    <w:rsid w:val="00154382"/>
    <w:rsid w:val="001A76DF"/>
    <w:rsid w:val="001B3304"/>
    <w:rsid w:val="001E71E7"/>
    <w:rsid w:val="001F687E"/>
    <w:rsid w:val="00221DB5"/>
    <w:rsid w:val="00222088"/>
    <w:rsid w:val="002407E0"/>
    <w:rsid w:val="002416AF"/>
    <w:rsid w:val="00243A53"/>
    <w:rsid w:val="00281E0D"/>
    <w:rsid w:val="00282016"/>
    <w:rsid w:val="00296F8F"/>
    <w:rsid w:val="002D008B"/>
    <w:rsid w:val="002D0B04"/>
    <w:rsid w:val="00363686"/>
    <w:rsid w:val="00377095"/>
    <w:rsid w:val="003920DD"/>
    <w:rsid w:val="0039640E"/>
    <w:rsid w:val="00475D11"/>
    <w:rsid w:val="004B752A"/>
    <w:rsid w:val="004C455A"/>
    <w:rsid w:val="004C4D96"/>
    <w:rsid w:val="004E51AB"/>
    <w:rsid w:val="00522E43"/>
    <w:rsid w:val="00565BC0"/>
    <w:rsid w:val="00571475"/>
    <w:rsid w:val="00582600"/>
    <w:rsid w:val="005B51E6"/>
    <w:rsid w:val="005B7B24"/>
    <w:rsid w:val="00606471"/>
    <w:rsid w:val="00624D38"/>
    <w:rsid w:val="00632F7B"/>
    <w:rsid w:val="00635D64"/>
    <w:rsid w:val="006611D5"/>
    <w:rsid w:val="0066678A"/>
    <w:rsid w:val="00682DF1"/>
    <w:rsid w:val="0068412A"/>
    <w:rsid w:val="006C18A4"/>
    <w:rsid w:val="006E7963"/>
    <w:rsid w:val="00751C9A"/>
    <w:rsid w:val="007A6656"/>
    <w:rsid w:val="007B3660"/>
    <w:rsid w:val="007C7F67"/>
    <w:rsid w:val="007E1DF6"/>
    <w:rsid w:val="007F337C"/>
    <w:rsid w:val="008370CD"/>
    <w:rsid w:val="00871A53"/>
    <w:rsid w:val="00884F3E"/>
    <w:rsid w:val="008C38D2"/>
    <w:rsid w:val="008C3D2C"/>
    <w:rsid w:val="008D5BA9"/>
    <w:rsid w:val="00903E60"/>
    <w:rsid w:val="009C4772"/>
    <w:rsid w:val="009D3411"/>
    <w:rsid w:val="009D615D"/>
    <w:rsid w:val="009D7FAA"/>
    <w:rsid w:val="00A11D3F"/>
    <w:rsid w:val="00A1736C"/>
    <w:rsid w:val="00A23E43"/>
    <w:rsid w:val="00A47103"/>
    <w:rsid w:val="00A6177D"/>
    <w:rsid w:val="00A81E22"/>
    <w:rsid w:val="00AA5710"/>
    <w:rsid w:val="00AC20C2"/>
    <w:rsid w:val="00AD1B5D"/>
    <w:rsid w:val="00B01E5A"/>
    <w:rsid w:val="00B14682"/>
    <w:rsid w:val="00B2741E"/>
    <w:rsid w:val="00B41B73"/>
    <w:rsid w:val="00B565D9"/>
    <w:rsid w:val="00B639DF"/>
    <w:rsid w:val="00B81F01"/>
    <w:rsid w:val="00B927C8"/>
    <w:rsid w:val="00B92FE2"/>
    <w:rsid w:val="00BB01A5"/>
    <w:rsid w:val="00BD6B7B"/>
    <w:rsid w:val="00BF68B6"/>
    <w:rsid w:val="00C05939"/>
    <w:rsid w:val="00C208DA"/>
    <w:rsid w:val="00C33BBE"/>
    <w:rsid w:val="00C36E2F"/>
    <w:rsid w:val="00C51B1B"/>
    <w:rsid w:val="00C74BD9"/>
    <w:rsid w:val="00CA6A18"/>
    <w:rsid w:val="00CD1B87"/>
    <w:rsid w:val="00CD2624"/>
    <w:rsid w:val="00CE5483"/>
    <w:rsid w:val="00D42861"/>
    <w:rsid w:val="00D50F25"/>
    <w:rsid w:val="00D717FF"/>
    <w:rsid w:val="00D87C35"/>
    <w:rsid w:val="00E034BF"/>
    <w:rsid w:val="00E26B1F"/>
    <w:rsid w:val="00E362FD"/>
    <w:rsid w:val="00EB3CEA"/>
    <w:rsid w:val="00EC0F6E"/>
    <w:rsid w:val="00EF4CAD"/>
    <w:rsid w:val="00F339F3"/>
    <w:rsid w:val="00F579B8"/>
    <w:rsid w:val="00FD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F6E2E0F"/>
  <w15:docId w15:val="{8B3590F8-225E-4ECA-A51F-8C773F21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2D0B04"/>
    <w:pPr>
      <w:keepNext/>
      <w:spacing w:after="0" w:line="240" w:lineRule="auto"/>
      <w:outlineLvl w:val="0"/>
    </w:pPr>
    <w:rPr>
      <w:rFonts w:ascii="Times New Roman" w:hAnsi="Times New Roman"/>
      <w:sz w:val="44"/>
      <w:szCs w:val="2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016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2D0B04"/>
    <w:rPr>
      <w:rFonts w:ascii="Times New Roman" w:eastAsia="Times New Roman" w:hAnsi="Times New Roman" w:cs="Times New Roman"/>
      <w:sz w:val="4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0B04"/>
  </w:style>
  <w:style w:type="paragraph" w:styleId="Footer">
    <w:name w:val="footer"/>
    <w:basedOn w:val="Normal"/>
    <w:link w:val="FooterChar"/>
    <w:uiPriority w:val="99"/>
    <w:semiHidden/>
    <w:unhideWhenUsed/>
    <w:rsid w:val="002D0B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0B04"/>
  </w:style>
  <w:style w:type="table" w:styleId="TableGrid">
    <w:name w:val="Table Grid"/>
    <w:basedOn w:val="TableNormal"/>
    <w:uiPriority w:val="59"/>
    <w:rsid w:val="00B146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link w:val="Heading3"/>
    <w:uiPriority w:val="9"/>
    <w:semiHidden/>
    <w:rsid w:val="00282016"/>
    <w:rPr>
      <w:rFonts w:ascii="Cambria" w:eastAsia="Times New Roman" w:hAnsi="Cambria" w:cs="Times New Roman"/>
      <w:b/>
      <w:bCs/>
      <w:color w:val="4F81BD"/>
    </w:rPr>
  </w:style>
  <w:style w:type="character" w:customStyle="1" w:styleId="qu">
    <w:name w:val="qu"/>
    <w:basedOn w:val="DefaultParagraphFont"/>
    <w:rsid w:val="00282016"/>
  </w:style>
  <w:style w:type="character" w:customStyle="1" w:styleId="gd">
    <w:name w:val="gd"/>
    <w:basedOn w:val="DefaultParagraphFont"/>
    <w:rsid w:val="00282016"/>
  </w:style>
  <w:style w:type="character" w:customStyle="1" w:styleId="go">
    <w:name w:val="go"/>
    <w:basedOn w:val="DefaultParagraphFont"/>
    <w:rsid w:val="00282016"/>
  </w:style>
  <w:style w:type="character" w:customStyle="1" w:styleId="g3">
    <w:name w:val="g3"/>
    <w:basedOn w:val="DefaultParagraphFont"/>
    <w:rsid w:val="00282016"/>
  </w:style>
  <w:style w:type="character" w:customStyle="1" w:styleId="hb">
    <w:name w:val="hb"/>
    <w:basedOn w:val="DefaultParagraphFont"/>
    <w:rsid w:val="00282016"/>
  </w:style>
  <w:style w:type="character" w:customStyle="1" w:styleId="g2">
    <w:name w:val="g2"/>
    <w:basedOn w:val="DefaultParagraphFont"/>
    <w:rsid w:val="00282016"/>
  </w:style>
  <w:style w:type="paragraph" w:styleId="BalloonText">
    <w:name w:val="Balloon Text"/>
    <w:basedOn w:val="Normal"/>
    <w:link w:val="BalloonTextChar"/>
    <w:uiPriority w:val="99"/>
    <w:semiHidden/>
    <w:unhideWhenUsed/>
    <w:rsid w:val="00282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201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C20C2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9153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870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14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0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1899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9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402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47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5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p\Desktop\bedian%20rd%20200189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8CF8A-BE36-48D5-A14A-C74390B55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bedian rd 200189</Template>
  <TotalTime>50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</dc:creator>
  <cp:lastModifiedBy>Harsh Haseeb</cp:lastModifiedBy>
  <cp:revision>18</cp:revision>
  <cp:lastPrinted>2020-10-19T09:33:00Z</cp:lastPrinted>
  <dcterms:created xsi:type="dcterms:W3CDTF">2020-10-14T06:01:00Z</dcterms:created>
  <dcterms:modified xsi:type="dcterms:W3CDTF">2021-02-21T17:20:00Z</dcterms:modified>
</cp:coreProperties>
</file>