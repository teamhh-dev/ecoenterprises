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1355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0610B3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GH,FSD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56EE6C2F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r w:rsidR="0007752D">
        <w:rPr>
          <w:rFonts w:cs="Calibri"/>
          <w:color w:val="000000"/>
        </w:rPr>
        <w:t>Repair and Maintenance. FOR APPROVAL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81"/>
        <w:gridCol w:w="5256"/>
        <w:gridCol w:w="1187"/>
        <w:gridCol w:w="1370"/>
        <w:gridCol w:w="1621"/>
      </w:tblGrid>
      <w:tr w:rsidR="00EF4CAD" w14:paraId="29354B22" w14:textId="77777777" w:rsidTr="00E144F5">
        <w:trPr>
          <w:trHeight w:val="28"/>
        </w:trPr>
        <w:tc>
          <w:tcPr>
            <w:tcW w:w="681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256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187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370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62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er </w:t>
            </w:r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78.0</w:t>
            </w:r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78.0</w:t>
            </w:r>
          </w:p>
        </w:tc>
      </w:tr>
      <w:tr w:rsidR="00EF4CAD" w14:paraId="3A960493" w14:textId="77777777" w:rsidTr="00E144F5">
        <w:trPr>
          <w:trHeight w:val="421"/>
        </w:trPr>
        <w:tc>
          <w:tcPr>
            <w:tcW w:w="681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187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685157D" w14:textId="14E38038" w:rsidR="00EF4CAD" w:rsidRDefault="006A20D3" w:rsidP="00281E0D">
            <w:pPr>
              <w:spacing w:line="240" w:lineRule="auto"/>
            </w:pPr>
            <w:r>
              <w:t>78.0</w:t>
            </w:r>
          </w:p>
        </w:tc>
      </w:tr>
      <w:tr w:rsidR="00EF4CAD" w14:paraId="5D14B997" w14:textId="77777777" w:rsidTr="00E144F5">
        <w:trPr>
          <w:trHeight w:val="421"/>
        </w:trPr>
        <w:tc>
          <w:tcPr>
            <w:tcW w:w="681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187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8EBE74A" w14:textId="46DE7F8B" w:rsidR="00EF4CAD" w:rsidRDefault="009B38D0" w:rsidP="00281E0D">
            <w:pPr>
              <w:spacing w:line="240" w:lineRule="auto"/>
            </w:pPr>
            <w:r>
              <w:t>12.48</w:t>
            </w:r>
          </w:p>
        </w:tc>
      </w:tr>
      <w:tr w:rsidR="006E0A6B" w14:paraId="6009F7BD" w14:textId="77777777" w:rsidTr="00E144F5">
        <w:trPr>
          <w:trHeight w:val="421"/>
        </w:trPr>
        <w:tc>
          <w:tcPr>
            <w:tcW w:w="681" w:type="dxa"/>
          </w:tcPr>
          <w:p w14:paraId="76063C10" w14:textId="77777777" w:rsidR="006E0A6B" w:rsidRDefault="006E0A6B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683B311D" w14:textId="27793190" w:rsidR="006E0A6B" w:rsidRDefault="009B38D0" w:rsidP="00281E0D">
            <w:pPr>
              <w:spacing w:line="240" w:lineRule="auto"/>
            </w:pPr>
            <w:r>
              <w:t>Visit Charges</w:t>
            </w:r>
            <w:r w:rsidR="006E0A6B">
              <w:t xml:space="preserve"> </w:t>
            </w:r>
          </w:p>
        </w:tc>
        <w:tc>
          <w:tcPr>
            <w:tcW w:w="1187" w:type="dxa"/>
          </w:tcPr>
          <w:p w14:paraId="41D816C1" w14:textId="0D0DED8E" w:rsidR="006E0A6B" w:rsidRDefault="009B38D0" w:rsidP="00281E0D">
            <w:pPr>
              <w:spacing w:line="240" w:lineRule="auto"/>
            </w:pPr>
            <w:r>
              <w:t>2</w:t>
            </w:r>
          </w:p>
        </w:tc>
        <w:tc>
          <w:tcPr>
            <w:tcW w:w="1370" w:type="dxa"/>
          </w:tcPr>
          <w:p w14:paraId="19EDAF33" w14:textId="1F1F60DF" w:rsidR="006E0A6B" w:rsidRDefault="009B38D0" w:rsidP="00281E0D">
            <w:pPr>
              <w:spacing w:line="240" w:lineRule="auto"/>
            </w:pPr>
            <w:r>
              <w:t>780</w:t>
            </w:r>
          </w:p>
        </w:tc>
        <w:tc>
          <w:tcPr>
            <w:tcW w:w="1621" w:type="dxa"/>
          </w:tcPr>
          <w:p w14:paraId="4E66FD23" w14:textId="3EB6CE66" w:rsidR="006E0A6B" w:rsidRDefault="006A20D3" w:rsidP="00281E0D">
            <w:pPr>
              <w:spacing w:line="240" w:lineRule="auto"/>
            </w:pPr>
            <w:r>
              <w:t>1560</w:t>
            </w:r>
          </w:p>
        </w:tc>
      </w:tr>
      <w:tr w:rsidR="00EF4CAD" w14:paraId="52FCF30C" w14:textId="77777777" w:rsidTr="00E144F5">
        <w:trPr>
          <w:trHeight w:val="421"/>
        </w:trPr>
        <w:tc>
          <w:tcPr>
            <w:tcW w:w="681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187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78042B45" w14:textId="1AD9B71F" w:rsidR="00EF4CAD" w:rsidRDefault="009B38D0" w:rsidP="00281E0D">
            <w:pPr>
              <w:spacing w:line="240" w:lineRule="auto"/>
            </w:pPr>
            <w:r>
              <w:t>1650.48</w:t>
            </w:r>
          </w:p>
        </w:tc>
      </w:tr>
    </w:tbl>
    <w:p w14:paraId="4D04EC4C" w14:textId="77777777" w:rsidR="00EF4CAD" w:rsidRPr="00EF4CAD" w:rsidRDefault="00EF4CAD" w:rsidP="00EF4CAD"/>
    <w:p w14:paraId="50EA10C0" w14:textId="74F2AD29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="0007752D">
        <w:tab/>
      </w:r>
      <w:r w:rsidR="0007752D">
        <w:tab/>
      </w:r>
      <w:r w:rsidR="0007752D">
        <w:tab/>
      </w:r>
      <w:r w:rsidR="0007752D">
        <w:tab/>
      </w:r>
      <w:r w:rsidR="0007752D">
        <w:tab/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5AEE6257" w:rsidR="00632F7B" w:rsidRDefault="0007752D" w:rsidP="002D0B04">
      <w:pPr>
        <w:spacing w:after="0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120B03F" wp14:editId="322889DD">
            <wp:simplePos x="0" y="0"/>
            <wp:positionH relativeFrom="margin">
              <wp:posOffset>3951605</wp:posOffset>
            </wp:positionH>
            <wp:positionV relativeFrom="margin">
              <wp:posOffset>6977380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E94AE67" wp14:editId="3DCE65EA">
            <wp:simplePos x="0" y="0"/>
            <wp:positionH relativeFrom="margin">
              <wp:posOffset>5133340</wp:posOffset>
            </wp:positionH>
            <wp:positionV relativeFrom="margin">
              <wp:posOffset>6369685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0B04">
        <w:rPr>
          <w:b/>
        </w:rPr>
        <w:t xml:space="preserve">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C8AB7" w14:textId="77777777" w:rsidR="009B38D0" w:rsidRDefault="009B38D0" w:rsidP="002D0B04">
      <w:pPr>
        <w:spacing w:after="0" w:line="240" w:lineRule="auto"/>
      </w:pPr>
      <w:r>
        <w:separator/>
      </w:r>
    </w:p>
  </w:endnote>
  <w:endnote w:type="continuationSeparator" w:id="0">
    <w:p w14:paraId="41013234" w14:textId="77777777" w:rsidR="009B38D0" w:rsidRDefault="009B38D0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0B686" w14:textId="77777777" w:rsidR="009B38D0" w:rsidRDefault="009B38D0" w:rsidP="002D0B04">
      <w:pPr>
        <w:spacing w:after="0" w:line="240" w:lineRule="auto"/>
      </w:pPr>
      <w:r>
        <w:separator/>
      </w:r>
    </w:p>
  </w:footnote>
  <w:footnote w:type="continuationSeparator" w:id="0">
    <w:p w14:paraId="65B0D68E" w14:textId="77777777" w:rsidR="009B38D0" w:rsidRDefault="009B38D0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9B38D0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9B38D0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9B38D0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rgUAxZsR9iwAAAA="/>
  </w:docVars>
  <w:rsids>
    <w:rsidRoot w:val="00AC20C2"/>
    <w:rsid w:val="000047BB"/>
    <w:rsid w:val="000610B3"/>
    <w:rsid w:val="0007752D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D05A5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A20D3"/>
    <w:rsid w:val="006C18A4"/>
    <w:rsid w:val="006E0A6B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B38D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144F5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64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25</cp:revision>
  <cp:lastPrinted>2020-10-19T09:33:00Z</cp:lastPrinted>
  <dcterms:created xsi:type="dcterms:W3CDTF">2020-10-14T06:01:00Z</dcterms:created>
  <dcterms:modified xsi:type="dcterms:W3CDTF">2021-03-09T16:58:00Z</dcterms:modified>
</cp:coreProperties>
</file>