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5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18/Mar/2021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TIMBER MARKET Branch,LHR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4670.0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747.2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Visit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4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780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3120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8537.2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