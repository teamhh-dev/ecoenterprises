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84CA4" w14:textId="77777777" w:rsidR="002D0B04" w:rsidRDefault="00AC20C2">
      <w:r>
        <w:rPr>
          <w:noProof/>
        </w:rPr>
        <w:drawing>
          <wp:anchor distT="0" distB="0" distL="114300" distR="114300" simplePos="0" relativeHeight="251656704" behindDoc="0" locked="0" layoutInCell="1" allowOverlap="1" wp14:anchorId="6E0AF329" wp14:editId="351F61E8">
            <wp:simplePos x="0" y="0"/>
            <wp:positionH relativeFrom="margin">
              <wp:posOffset>2709545</wp:posOffset>
            </wp:positionH>
            <wp:positionV relativeFrom="margin">
              <wp:posOffset>-414655</wp:posOffset>
            </wp:positionV>
            <wp:extent cx="3912870" cy="701040"/>
            <wp:effectExtent l="0" t="0" r="0" b="3810"/>
            <wp:wrapSquare wrapText="bothSides"/>
            <wp:docPr id="7" name="Picture 1" descr="Description: C:\Users\ARSHAD\Downloads\Desktop\CamScanner 08-06-2020 19.58.5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RSHAD\Downloads\Desktop\CamScanner 08-06-2020 19.58.57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0FFBDE6C" wp14:editId="4C90803E">
            <wp:simplePos x="0" y="0"/>
            <wp:positionH relativeFrom="margin">
              <wp:posOffset>205740</wp:posOffset>
            </wp:positionH>
            <wp:positionV relativeFrom="margin">
              <wp:posOffset>-414655</wp:posOffset>
            </wp:positionV>
            <wp:extent cx="1718310" cy="960120"/>
            <wp:effectExtent l="0" t="0" r="0" b="0"/>
            <wp:wrapSquare wrapText="bothSides"/>
            <wp:docPr id="6" name="Picture 0" descr="Description: CamScanner 08-06-2020 19.58.5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CamScanner 08-06-2020 19.58.57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0D617" w14:textId="77777777" w:rsidR="002D0B04" w:rsidRDefault="002D0B04"/>
    <w:p w14:paraId="09021823" w14:textId="77777777" w:rsidR="00EC0F6E" w:rsidRDefault="00A47103" w:rsidP="00281E0D">
      <w:pPr>
        <w:pStyle w:val="Heading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CE5483">
        <w:rPr>
          <w:b/>
          <w:sz w:val="24"/>
          <w:szCs w:val="24"/>
        </w:rPr>
        <w:t xml:space="preserve">                  </w:t>
      </w:r>
    </w:p>
    <w:p w14:paraId="306499C8" w14:textId="049C7411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COMPLAINT :</w:t>
      </w:r>
      <w:r w:rsidR="00751C9A">
        <w:t xml:space="preserve"> </w:t>
      </w:r>
      <w:r>
        <w:t>8</w:t>
      </w:r>
    </w:p>
    <w:p w14:paraId="1E6C67CC" w14:textId="5C951F06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 DATE:</w:t>
      </w:r>
      <w:r w:rsidR="00751C9A">
        <w:t xml:space="preserve"> </w:t>
      </w:r>
      <w:r>
        <w:t>09/Mar/2021</w:t>
      </w:r>
    </w:p>
    <w:p w14:paraId="3FD6C44B" w14:textId="77777777" w:rsidR="00EF4CAD" w:rsidRDefault="00EF4CAD" w:rsidP="00281E0D">
      <w:pPr>
        <w:spacing w:line="240" w:lineRule="auto"/>
      </w:pPr>
      <w:r>
        <w:t>The Manager,</w:t>
      </w:r>
    </w:p>
    <w:p w14:paraId="4C991DF3" w14:textId="77777777" w:rsidR="00896340" w:rsidRDefault="000610B3" w:rsidP="00281E0D">
      <w:pPr>
        <w:autoSpaceDE w:val="0"/>
        <w:autoSpaceDN w:val="0"/>
        <w:adjustRightInd w:val="0"/>
        <w:spacing w:after="0" w:line="240" w:lineRule="auto"/>
      </w:pPr>
      <w:r>
        <w:t>BKL</w:t>
      </w:r>
    </w:p>
    <w:p w14:paraId="358E684E" w14:textId="12D33B5D" w:rsidR="002416AF" w:rsidRDefault="002416AF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sample  Branch,sample Zone</w:t>
      </w:r>
    </w:p>
    <w:p w14:paraId="5764CCF7" w14:textId="77777777" w:rsidR="00105A7B" w:rsidRDefault="00105A7B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465C43DB" w14:textId="56EE6C2F" w:rsidR="00EF4CAD" w:rsidRPr="003A0440" w:rsidRDefault="00EF4CAD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Subject: Quotation of </w:t>
      </w:r>
      <w:r w:rsidR="0007752D">
        <w:rPr>
          <w:rFonts w:cs="Calibri"/>
          <w:color w:val="000000"/>
        </w:rPr>
        <w:t>Repair and Maintenance. FOR APPROVAL</w:t>
      </w:r>
    </w:p>
    <w:p w14:paraId="5CA41547" w14:textId="77777777" w:rsidR="00EF4CAD" w:rsidRDefault="00EF4CAD" w:rsidP="00281E0D">
      <w:pPr>
        <w:spacing w:line="240" w:lineRule="auto"/>
        <w:rPr>
          <w:rFonts w:ascii="Helvetica" w:hAnsi="Helvetica" w:cs="Helvetica"/>
          <w:spacing w:val="3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>Number of AC: 1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81"/>
        <w:gridCol w:w="5256"/>
        <w:gridCol w:w="1187"/>
        <w:gridCol w:w="1370"/>
        <w:gridCol w:w="1621"/>
      </w:tblGrid>
      <w:tr w:rsidR="00EF4CAD" w14:paraId="29354B22" w14:textId="77777777" w:rsidTr="00E144F5">
        <w:trPr>
          <w:trHeight w:val="28"/>
        </w:trPr>
        <w:tc>
          <w:tcPr>
            <w:tcW w:w="681" w:type="dxa"/>
          </w:tcPr>
          <w:p w14:paraId="1DD13424" w14:textId="77777777" w:rsidR="00EF4CAD" w:rsidRDefault="00EF4CAD" w:rsidP="00281E0D">
            <w:pPr>
              <w:spacing w:line="240" w:lineRule="auto"/>
            </w:pPr>
            <w:r>
              <w:t>Sr</w:t>
            </w:r>
            <w:r w:rsidR="004C455A">
              <w:t>.</w:t>
            </w:r>
          </w:p>
        </w:tc>
        <w:tc>
          <w:tcPr>
            <w:tcW w:w="5256" w:type="dxa"/>
          </w:tcPr>
          <w:p w14:paraId="7DC9F967" w14:textId="77777777" w:rsidR="00EF4CAD" w:rsidRDefault="00EF4CAD" w:rsidP="00281E0D">
            <w:pPr>
              <w:spacing w:line="240" w:lineRule="auto"/>
            </w:pPr>
            <w:r>
              <w:t>Job Description</w:t>
            </w:r>
          </w:p>
        </w:tc>
        <w:tc>
          <w:tcPr>
            <w:tcW w:w="1187" w:type="dxa"/>
          </w:tcPr>
          <w:p w14:paraId="4871EAB0" w14:textId="77777777" w:rsidR="00EF4CAD" w:rsidRDefault="00EF4CAD" w:rsidP="00281E0D">
            <w:pPr>
              <w:spacing w:line="240" w:lineRule="auto"/>
            </w:pPr>
            <w:r>
              <w:t xml:space="preserve">Qty </w:t>
            </w:r>
          </w:p>
        </w:tc>
        <w:tc>
          <w:tcPr>
            <w:tcW w:w="1370" w:type="dxa"/>
          </w:tcPr>
          <w:p w14:paraId="55454EF5" w14:textId="77777777" w:rsidR="00EF4CAD" w:rsidRDefault="00EF4CAD" w:rsidP="00281E0D">
            <w:pPr>
              <w:spacing w:line="240" w:lineRule="auto"/>
            </w:pPr>
            <w:r>
              <w:t xml:space="preserve">Rate </w:t>
            </w:r>
          </w:p>
        </w:tc>
        <w:tc>
          <w:tcPr>
            <w:tcW w:w="1621" w:type="dxa"/>
          </w:tcPr>
          <w:p w14:paraId="5EF2F1DB" w14:textId="77777777" w:rsidR="00EF4CAD" w:rsidRDefault="00EF4CAD" w:rsidP="00281E0D">
            <w:pPr>
              <w:spacing w:line="240" w:lineRule="auto"/>
            </w:pPr>
            <w:r>
              <w:t xml:space="preserve">Amount </w:t>
            </w:r>
          </w:p>
        </w:tc>
      </w:tr>
      <w:tr w:rsidR="00EF4CAD" w14:paraId="3A666119" w14:textId="77777777" w:rsidTr="00E144F5">
        <w:trPr>
          <w:trHeight w:val="606"/>
        </w:trPr>
        <w:tc>
          <w:tcPr>
            <w:tcW w:w="681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256" w:type="dxa"/>
            <w:vAlign w:val="center"/>
          </w:tcPr>
          <w:p w14:paraId="3E1E8BA0" w14:textId="7023E87D" w:rsidR="00EF4CAD" w:rsidRDefault="000610B3" w:rsidP="00281E0D">
            <w:pPr>
              <w:spacing w:line="240" w:lineRule="auto"/>
            </w:pPr>
            <w:r>
              <w:t>PCB kit Repair with aeroflex installation outdoor</w:t>
            </w:r>
          </w:p>
        </w:tc>
        <w:tc>
          <w:tcPr>
            <w:tcW w:w="1187" w:type="dxa"/>
            <w:vAlign w:val="center"/>
          </w:tcPr>
          <w:p w14:paraId="34DF585C" w14:textId="70BF11FA" w:rsidR="00EF4CAD" w:rsidRDefault="000610B3" w:rsidP="006C18A4">
            <w:pPr>
              <w:spacing w:line="240" w:lineRule="auto"/>
              <w:jc w:val="center"/>
            </w:pPr>
            <w:r>
              <w:t>45</w:t>
            </w:r>
          </w:p>
        </w:tc>
        <w:tc>
          <w:tcPr>
            <w:tcW w:w="1370" w:type="dxa"/>
            <w:vAlign w:val="center"/>
          </w:tcPr>
          <w:p w14:paraId="774D9616" w14:textId="6EB3AA38" w:rsidR="00EF4CAD" w:rsidRPr="00202398" w:rsidRDefault="000610B3" w:rsidP="006C18A4">
            <w:pPr>
              <w:spacing w:line="240" w:lineRule="auto"/>
              <w:jc w:val="center"/>
            </w:pPr>
            <w:r>
              <w:t>2000</w:t>
            </w:r>
          </w:p>
        </w:tc>
        <w:tc>
          <w:tcPr>
            <w:tcW w:w="1621" w:type="dxa"/>
            <w:vAlign w:val="center"/>
          </w:tcPr>
          <w:p w14:paraId="7683D3EF" w14:textId="1098B9F7" w:rsidR="00EF4CAD" w:rsidRDefault="000610B3" w:rsidP="006C18A4">
            <w:pPr>
              <w:spacing w:line="240" w:lineRule="auto"/>
              <w:jc w:val="center"/>
            </w:pPr>
            <w:r>
              <w:t>20000</w:t>
            </w:r>
          </w:p>
        </w:tc>
      </w:tr>
      <w:tr w:rsidR="00EF4CAD" w14:paraId="3A666119" w14:textId="77777777" w:rsidTr="00E144F5">
        <w:trPr>
          <w:trHeight w:val="606"/>
        </w:trPr>
        <w:tc>
          <w:tcPr>
            <w:tcW w:w="681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256" w:type="dxa"/>
            <w:vAlign w:val="center"/>
          </w:tcPr>
          <w:p w14:paraId="3E1E8BA0" w14:textId="7023E87D" w:rsidR="00EF4CAD" w:rsidRDefault="000610B3" w:rsidP="00281E0D">
            <w:pPr>
              <w:spacing w:line="240" w:lineRule="auto"/>
            </w:pPr>
            <w:r>
              <w:t>Gas charging</w:t>
            </w:r>
          </w:p>
        </w:tc>
        <w:tc>
          <w:tcPr>
            <w:tcW w:w="1187" w:type="dxa"/>
            <w:vAlign w:val="center"/>
          </w:tcPr>
          <w:p w14:paraId="34DF585C" w14:textId="70BF11FA" w:rsidR="00EF4CAD" w:rsidRDefault="000610B3" w:rsidP="006C18A4">
            <w:pPr>
              <w:spacing w:line="240" w:lineRule="auto"/>
              <w:jc w:val="center"/>
            </w:pPr>
            <w:r>
              <w:t>45</w:t>
            </w:r>
          </w:p>
        </w:tc>
        <w:tc>
          <w:tcPr>
            <w:tcW w:w="1370" w:type="dxa"/>
            <w:vAlign w:val="center"/>
          </w:tcPr>
          <w:p w14:paraId="774D9616" w14:textId="6EB3AA38" w:rsidR="00EF4CAD" w:rsidRPr="00202398" w:rsidRDefault="000610B3" w:rsidP="006C18A4">
            <w:pPr>
              <w:spacing w:line="240" w:lineRule="auto"/>
              <w:jc w:val="center"/>
            </w:pPr>
            <w:r>
              <w:t>2000</w:t>
            </w:r>
          </w:p>
        </w:tc>
        <w:tc>
          <w:tcPr>
            <w:tcW w:w="1621" w:type="dxa"/>
            <w:vAlign w:val="center"/>
          </w:tcPr>
          <w:p w14:paraId="7683D3EF" w14:textId="1098B9F7" w:rsidR="00EF4CAD" w:rsidRDefault="000610B3" w:rsidP="006C18A4">
            <w:pPr>
              <w:spacing w:line="240" w:lineRule="auto"/>
              <w:jc w:val="center"/>
            </w:pPr>
            <w:r>
              <w:t>23445.78</w:t>
            </w:r>
          </w:p>
        </w:tc>
      </w:tr>
      <w:tr w:rsidR="00EF4CAD" w14:paraId="3A960493" w14:textId="77777777" w:rsidTr="00E144F5">
        <w:trPr>
          <w:trHeight w:val="421"/>
        </w:trPr>
        <w:tc>
          <w:tcPr>
            <w:tcW w:w="681" w:type="dxa"/>
          </w:tcPr>
          <w:p w14:paraId="04A7DDD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256" w:type="dxa"/>
          </w:tcPr>
          <w:p w14:paraId="36F742B3" w14:textId="77777777" w:rsidR="00EF4CAD" w:rsidRDefault="00EF4CAD" w:rsidP="00281E0D">
            <w:pPr>
              <w:spacing w:line="240" w:lineRule="auto"/>
            </w:pPr>
            <w:r>
              <w:t xml:space="preserve">Total </w:t>
            </w:r>
          </w:p>
        </w:tc>
        <w:tc>
          <w:tcPr>
            <w:tcW w:w="1187" w:type="dxa"/>
          </w:tcPr>
          <w:p w14:paraId="46C69795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370" w:type="dxa"/>
          </w:tcPr>
          <w:p w14:paraId="4BB1FEB4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621" w:type="dxa"/>
          </w:tcPr>
          <w:p w14:paraId="0685157D" w14:textId="14E38038" w:rsidR="00EF4CAD" w:rsidRDefault="006A20D3" w:rsidP="00281E0D">
            <w:pPr>
              <w:spacing w:line="240" w:lineRule="auto"/>
            </w:pPr>
            <w:r>
              <w:t>43445.78</w:t>
            </w:r>
          </w:p>
        </w:tc>
      </w:tr>
      <w:tr w:rsidR="00EF4CAD" w14:paraId="5D14B997" w14:textId="77777777" w:rsidTr="00E144F5">
        <w:trPr>
          <w:trHeight w:val="421"/>
        </w:trPr>
        <w:tc>
          <w:tcPr>
            <w:tcW w:w="681" w:type="dxa"/>
          </w:tcPr>
          <w:p w14:paraId="283A3CAB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256" w:type="dxa"/>
          </w:tcPr>
          <w:p w14:paraId="5D36279D" w14:textId="77777777" w:rsidR="00EF4CAD" w:rsidRDefault="004C455A" w:rsidP="00281E0D">
            <w:pPr>
              <w:spacing w:line="240" w:lineRule="auto"/>
            </w:pPr>
            <w:r>
              <w:t>Tax</w:t>
            </w:r>
            <w:r w:rsidR="00EF4CAD">
              <w:t xml:space="preserve"> 16%</w:t>
            </w:r>
          </w:p>
        </w:tc>
        <w:tc>
          <w:tcPr>
            <w:tcW w:w="1187" w:type="dxa"/>
          </w:tcPr>
          <w:p w14:paraId="019A946C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370" w:type="dxa"/>
          </w:tcPr>
          <w:p w14:paraId="223C934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621" w:type="dxa"/>
          </w:tcPr>
          <w:p w14:paraId="08EBE74A" w14:textId="46DE7F8B" w:rsidR="00EF4CAD" w:rsidRDefault="009B38D0" w:rsidP="00281E0D">
            <w:pPr>
              <w:spacing w:line="240" w:lineRule="auto"/>
            </w:pPr>
            <w:r>
              <w:t>6951.3248</w:t>
            </w:r>
          </w:p>
        </w:tc>
      </w:tr>
      <w:tr w:rsidR="006E0A6B" w14:paraId="6009F7BD" w14:textId="77777777" w:rsidTr="00E144F5">
        <w:trPr>
          <w:trHeight w:val="421"/>
        </w:trPr>
        <w:tc>
          <w:tcPr>
            <w:tcW w:w="681" w:type="dxa"/>
          </w:tcPr>
          <w:p w14:paraId="76063C10" w14:textId="77777777" w:rsidR="006E0A6B" w:rsidRDefault="006E0A6B" w:rsidP="00281E0D">
            <w:pPr>
              <w:spacing w:line="240" w:lineRule="auto"/>
            </w:pPr>
          </w:p>
        </w:tc>
        <w:tc>
          <w:tcPr>
            <w:tcW w:w="5256" w:type="dxa"/>
          </w:tcPr>
          <w:p w14:paraId="683B311D" w14:textId="27793190" w:rsidR="006E0A6B" w:rsidRDefault="009B38D0" w:rsidP="00281E0D">
            <w:pPr>
              <w:spacing w:line="240" w:lineRule="auto"/>
            </w:pPr>
            <w:r>
              <w:t>Visit Charges</w:t>
            </w:r>
            <w:r w:rsidR="006E0A6B">
              <w:t xml:space="preserve"> </w:t>
            </w:r>
          </w:p>
        </w:tc>
        <w:tc>
          <w:tcPr>
            <w:tcW w:w="1187" w:type="dxa"/>
          </w:tcPr>
          <w:p w14:paraId="41D816C1" w14:textId="0D0DED8E" w:rsidR="006E0A6B" w:rsidRDefault="009B38D0" w:rsidP="00281E0D">
            <w:pPr>
              <w:spacing w:line="240" w:lineRule="auto"/>
            </w:pPr>
            <w:r>
              <w:t>12</w:t>
            </w:r>
          </w:p>
        </w:tc>
        <w:tc>
          <w:tcPr>
            <w:tcW w:w="1370" w:type="dxa"/>
          </w:tcPr>
          <w:p w14:paraId="19EDAF33" w14:textId="1F1F60DF" w:rsidR="006E0A6B" w:rsidRDefault="009B38D0" w:rsidP="00281E0D">
            <w:pPr>
              <w:spacing w:line="240" w:lineRule="auto"/>
            </w:pPr>
            <w:r>
              <w:t>780</w:t>
            </w:r>
          </w:p>
        </w:tc>
        <w:tc>
          <w:tcPr>
            <w:tcW w:w="1621" w:type="dxa"/>
          </w:tcPr>
          <w:p w14:paraId="4E66FD23" w14:textId="3EB6CE66" w:rsidR="006E0A6B" w:rsidRDefault="006A20D3" w:rsidP="00281E0D">
            <w:pPr>
              <w:spacing w:line="240" w:lineRule="auto"/>
            </w:pPr>
            <w:r>
              <w:t>9360</w:t>
            </w:r>
          </w:p>
        </w:tc>
      </w:tr>
      <w:tr w:rsidR="00EF4CAD" w14:paraId="52FCF30C" w14:textId="77777777" w:rsidTr="00E144F5">
        <w:trPr>
          <w:trHeight w:val="421"/>
        </w:trPr>
        <w:tc>
          <w:tcPr>
            <w:tcW w:w="681" w:type="dxa"/>
          </w:tcPr>
          <w:p w14:paraId="7F20C4C9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256" w:type="dxa"/>
          </w:tcPr>
          <w:p w14:paraId="272A3CF8" w14:textId="77777777" w:rsidR="00EF4CAD" w:rsidRDefault="00EF4CAD" w:rsidP="00281E0D">
            <w:pPr>
              <w:tabs>
                <w:tab w:val="left" w:pos="3421"/>
              </w:tabs>
              <w:spacing w:line="240" w:lineRule="auto"/>
            </w:pPr>
            <w:r>
              <w:t>Total</w:t>
            </w:r>
            <w:r>
              <w:tab/>
              <w:t xml:space="preserve"> </w:t>
            </w:r>
          </w:p>
        </w:tc>
        <w:tc>
          <w:tcPr>
            <w:tcW w:w="1187" w:type="dxa"/>
          </w:tcPr>
          <w:p w14:paraId="1A71C9F1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370" w:type="dxa"/>
          </w:tcPr>
          <w:p w14:paraId="1A5CDFD8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621" w:type="dxa"/>
          </w:tcPr>
          <w:p w14:paraId="78042B45" w14:textId="1AD9B71F" w:rsidR="00EF4CAD" w:rsidRDefault="009B38D0" w:rsidP="00281E0D">
            <w:pPr>
              <w:spacing w:line="240" w:lineRule="auto"/>
            </w:pPr>
            <w:r>
              <w:t>59757.1048</w:t>
            </w:r>
          </w:p>
        </w:tc>
      </w:tr>
    </w:tbl>
    <w:p w14:paraId="4D04EC4C" w14:textId="77777777" w:rsidR="00EF4CAD" w:rsidRPr="00EF4CAD" w:rsidRDefault="00EF4CAD" w:rsidP="00EF4CAD"/>
    <w:p w14:paraId="50EA10C0" w14:textId="74F2AD29" w:rsidR="002D0B04" w:rsidRDefault="002D0B04" w:rsidP="00C36E2F">
      <w:pPr>
        <w:tabs>
          <w:tab w:val="left" w:pos="6097"/>
        </w:tabs>
        <w:spacing w:after="0"/>
        <w:rPr>
          <w:b/>
        </w:rPr>
      </w:pPr>
      <w:r>
        <w:t xml:space="preserve">              </w:t>
      </w:r>
      <w:r w:rsidR="0007752D">
        <w:tab/>
      </w:r>
      <w:r w:rsidR="0007752D">
        <w:tab/>
      </w:r>
      <w:r w:rsidR="0007752D">
        <w:tab/>
      </w:r>
      <w:r w:rsidR="0007752D">
        <w:tab/>
      </w:r>
      <w:r w:rsidR="0007752D">
        <w:tab/>
      </w:r>
      <w:r w:rsidRPr="003A4B62">
        <w:rPr>
          <w:b/>
        </w:rPr>
        <w:t xml:space="preserve">Yours truly, </w:t>
      </w:r>
      <w:r w:rsidR="00C36E2F">
        <w:rPr>
          <w:b/>
        </w:rPr>
        <w:tab/>
      </w:r>
    </w:p>
    <w:p w14:paraId="3E917A3B" w14:textId="5AEE6257" w:rsidR="00632F7B" w:rsidRDefault="0007752D" w:rsidP="002D0B04">
      <w:pPr>
        <w:spacing w:after="0"/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0120B03F" wp14:editId="322889DD">
            <wp:simplePos x="0" y="0"/>
            <wp:positionH relativeFrom="margin">
              <wp:posOffset>3951605</wp:posOffset>
            </wp:positionH>
            <wp:positionV relativeFrom="margin">
              <wp:posOffset>6977380</wp:posOffset>
            </wp:positionV>
            <wp:extent cx="1247775" cy="786765"/>
            <wp:effectExtent l="76200" t="114300" r="66675" b="108585"/>
            <wp:wrapSquare wrapText="bothSides"/>
            <wp:docPr id="4" name="Picture 5" descr="Description: C:\Users\ARSHAD\Downloads\Desktop\CamScanner 08-06-2020 19.58.57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ARSHAD\Downloads\Desktop\CamScanner 08-06-2020 19.58.57_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217123" flipH="1" flipV="1">
                      <a:off x="0" y="0"/>
                      <a:ext cx="124777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5E94AE67" wp14:editId="3DCE65EA">
            <wp:simplePos x="0" y="0"/>
            <wp:positionH relativeFrom="margin">
              <wp:posOffset>5133340</wp:posOffset>
            </wp:positionH>
            <wp:positionV relativeFrom="margin">
              <wp:posOffset>6369685</wp:posOffset>
            </wp:positionV>
            <wp:extent cx="1123950" cy="944880"/>
            <wp:effectExtent l="0" t="0" r="0" b="7620"/>
            <wp:wrapSquare wrapText="bothSides"/>
            <wp:docPr id="3" name="Picture 8" descr="Description: CamScanner 08-06-2020 19.58.5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amScanner 08-06-2020 19.58.57_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0C2">
        <w:rPr>
          <w:noProof/>
        </w:rPr>
        <w:drawing>
          <wp:anchor distT="0" distB="0" distL="114300" distR="114300" simplePos="0" relativeHeight="251657728" behindDoc="0" locked="0" layoutInCell="1" allowOverlap="1" wp14:anchorId="1020A513" wp14:editId="4F697C07">
            <wp:simplePos x="0" y="0"/>
            <wp:positionH relativeFrom="margin">
              <wp:posOffset>358140</wp:posOffset>
            </wp:positionH>
            <wp:positionV relativeFrom="margin">
              <wp:posOffset>9171305</wp:posOffset>
            </wp:positionV>
            <wp:extent cx="6762750" cy="899160"/>
            <wp:effectExtent l="0" t="0" r="0" b="0"/>
            <wp:wrapSquare wrapText="bothSides"/>
            <wp:docPr id="5" name="Picture 7" descr="Description: C:\Users\ARSHAD\Downloads\Desktop\CamScanner 08-06-2020 19.58.57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ARSHAD\Downloads\Desktop\CamScanner 08-06-2020 19.58.57_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B04">
        <w:rPr>
          <w:b/>
        </w:rPr>
        <w:t xml:space="preserve">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D0B04">
        <w:rPr>
          <w:b/>
        </w:rPr>
        <w:t xml:space="preserve">ECO ENTERPRISES </w:t>
      </w:r>
    </w:p>
    <w:sectPr w:rsidR="00632F7B" w:rsidSect="0028201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0" w:right="0" w:bottom="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C8AB7" w14:textId="77777777" w:rsidR="009B38D0" w:rsidRDefault="009B38D0" w:rsidP="002D0B04">
      <w:pPr>
        <w:spacing w:after="0" w:line="240" w:lineRule="auto"/>
      </w:pPr>
      <w:r>
        <w:separator/>
      </w:r>
    </w:p>
  </w:endnote>
  <w:endnote w:type="continuationSeparator" w:id="0">
    <w:p w14:paraId="41013234" w14:textId="77777777" w:rsidR="009B38D0" w:rsidRDefault="009B38D0" w:rsidP="002D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DA35E" w14:textId="77777777" w:rsidR="002D0B04" w:rsidRDefault="002D0B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9B835" w14:textId="77777777" w:rsidR="002D0B04" w:rsidRDefault="002D0B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C758A" w14:textId="77777777" w:rsidR="002D0B04" w:rsidRDefault="002D0B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0B686" w14:textId="77777777" w:rsidR="009B38D0" w:rsidRDefault="009B38D0" w:rsidP="002D0B04">
      <w:pPr>
        <w:spacing w:after="0" w:line="240" w:lineRule="auto"/>
      </w:pPr>
      <w:r>
        <w:separator/>
      </w:r>
    </w:p>
  </w:footnote>
  <w:footnote w:type="continuationSeparator" w:id="0">
    <w:p w14:paraId="65B0D68E" w14:textId="77777777" w:rsidR="009B38D0" w:rsidRDefault="009B38D0" w:rsidP="002D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C7BB9" w14:textId="77777777" w:rsidR="002D0B04" w:rsidRDefault="009B38D0">
    <w:pPr>
      <w:pStyle w:val="Header"/>
    </w:pPr>
    <w:r>
      <w:rPr>
        <w:noProof/>
      </w:rPr>
      <w:pict w14:anchorId="45244C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8" o:spid="_x0000_s2053" type="#_x0000_t75" style="position:absolute;margin-left:0;margin-top:0;width:526.5pt;height:292.5pt;z-index:-251658752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0EE05" w14:textId="77777777" w:rsidR="002D0B04" w:rsidRDefault="009B38D0">
    <w:pPr>
      <w:pStyle w:val="Header"/>
    </w:pPr>
    <w:r>
      <w:rPr>
        <w:noProof/>
      </w:rPr>
      <w:pict w14:anchorId="1CA3A2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9" o:spid="_x0000_s2054" type="#_x0000_t75" style="position:absolute;margin-left:0;margin-top:0;width:526.5pt;height:292.5pt;z-index:-251657728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C388" w14:textId="77777777" w:rsidR="002D0B04" w:rsidRDefault="009B38D0">
    <w:pPr>
      <w:pStyle w:val="Header"/>
    </w:pPr>
    <w:r>
      <w:rPr>
        <w:noProof/>
      </w:rPr>
      <w:pict w14:anchorId="4CA49B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7" o:spid="_x0000_s2052" type="#_x0000_t75" style="position:absolute;margin-left:0;margin-top:0;width:526.5pt;height:292.5pt;z-index:-251659776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ytDQ2MTY2NbcwMDJV0lEKTi0uzszPAykwrgUAxZsR9iwAAAA="/>
  </w:docVars>
  <w:rsids>
    <w:rsidRoot w:val="00AC20C2"/>
    <w:rsid w:val="000047BB"/>
    <w:rsid w:val="000610B3"/>
    <w:rsid w:val="0007752D"/>
    <w:rsid w:val="00084F96"/>
    <w:rsid w:val="000860FA"/>
    <w:rsid w:val="000A6712"/>
    <w:rsid w:val="000D4A01"/>
    <w:rsid w:val="00105A7B"/>
    <w:rsid w:val="001365BA"/>
    <w:rsid w:val="00154382"/>
    <w:rsid w:val="001A76DF"/>
    <w:rsid w:val="001B3304"/>
    <w:rsid w:val="001E71E7"/>
    <w:rsid w:val="001F687E"/>
    <w:rsid w:val="00221DB5"/>
    <w:rsid w:val="00222088"/>
    <w:rsid w:val="002407E0"/>
    <w:rsid w:val="002416AF"/>
    <w:rsid w:val="00243A53"/>
    <w:rsid w:val="00281E0D"/>
    <w:rsid w:val="00282016"/>
    <w:rsid w:val="00296F8F"/>
    <w:rsid w:val="002D008B"/>
    <w:rsid w:val="002D0B04"/>
    <w:rsid w:val="00363686"/>
    <w:rsid w:val="00377095"/>
    <w:rsid w:val="003920DD"/>
    <w:rsid w:val="0039640E"/>
    <w:rsid w:val="00443A49"/>
    <w:rsid w:val="00475D11"/>
    <w:rsid w:val="004B752A"/>
    <w:rsid w:val="004C455A"/>
    <w:rsid w:val="004C4D96"/>
    <w:rsid w:val="004D05A5"/>
    <w:rsid w:val="004E51AB"/>
    <w:rsid w:val="00522E43"/>
    <w:rsid w:val="0055670F"/>
    <w:rsid w:val="00565BC0"/>
    <w:rsid w:val="00571475"/>
    <w:rsid w:val="00582600"/>
    <w:rsid w:val="005B51E6"/>
    <w:rsid w:val="005B7B24"/>
    <w:rsid w:val="00606471"/>
    <w:rsid w:val="00624D38"/>
    <w:rsid w:val="00632F7B"/>
    <w:rsid w:val="00635D64"/>
    <w:rsid w:val="006611D5"/>
    <w:rsid w:val="0066678A"/>
    <w:rsid w:val="00682DF1"/>
    <w:rsid w:val="0068412A"/>
    <w:rsid w:val="006A20D3"/>
    <w:rsid w:val="006C18A4"/>
    <w:rsid w:val="006E0A6B"/>
    <w:rsid w:val="006E7963"/>
    <w:rsid w:val="00751C9A"/>
    <w:rsid w:val="007A6656"/>
    <w:rsid w:val="007B3660"/>
    <w:rsid w:val="007C7F67"/>
    <w:rsid w:val="007E1DF6"/>
    <w:rsid w:val="007F337C"/>
    <w:rsid w:val="008370CD"/>
    <w:rsid w:val="00871A53"/>
    <w:rsid w:val="00884F3E"/>
    <w:rsid w:val="00896340"/>
    <w:rsid w:val="008C38D2"/>
    <w:rsid w:val="008C3D2C"/>
    <w:rsid w:val="008D5BA9"/>
    <w:rsid w:val="00903E60"/>
    <w:rsid w:val="009B38D0"/>
    <w:rsid w:val="009C4772"/>
    <w:rsid w:val="009D3411"/>
    <w:rsid w:val="009D615D"/>
    <w:rsid w:val="009D7FAA"/>
    <w:rsid w:val="00A11D3F"/>
    <w:rsid w:val="00A1736C"/>
    <w:rsid w:val="00A23E43"/>
    <w:rsid w:val="00A47103"/>
    <w:rsid w:val="00A6177D"/>
    <w:rsid w:val="00A81E22"/>
    <w:rsid w:val="00AA5710"/>
    <w:rsid w:val="00AC20C2"/>
    <w:rsid w:val="00AD1B5D"/>
    <w:rsid w:val="00B01E5A"/>
    <w:rsid w:val="00B14682"/>
    <w:rsid w:val="00B2741E"/>
    <w:rsid w:val="00B41B73"/>
    <w:rsid w:val="00B565D9"/>
    <w:rsid w:val="00B639DF"/>
    <w:rsid w:val="00B81F01"/>
    <w:rsid w:val="00B927C8"/>
    <w:rsid w:val="00B92FE2"/>
    <w:rsid w:val="00BB01A5"/>
    <w:rsid w:val="00BD6B7B"/>
    <w:rsid w:val="00BF68B6"/>
    <w:rsid w:val="00C05939"/>
    <w:rsid w:val="00C208DA"/>
    <w:rsid w:val="00C33BBE"/>
    <w:rsid w:val="00C36E2F"/>
    <w:rsid w:val="00C51B1B"/>
    <w:rsid w:val="00C74BD9"/>
    <w:rsid w:val="00CA6A18"/>
    <w:rsid w:val="00CD1B87"/>
    <w:rsid w:val="00CD2624"/>
    <w:rsid w:val="00CE5483"/>
    <w:rsid w:val="00D42861"/>
    <w:rsid w:val="00D50F25"/>
    <w:rsid w:val="00D717FF"/>
    <w:rsid w:val="00D87C35"/>
    <w:rsid w:val="00E034BF"/>
    <w:rsid w:val="00E144F5"/>
    <w:rsid w:val="00E26B1F"/>
    <w:rsid w:val="00E362FD"/>
    <w:rsid w:val="00EB3CEA"/>
    <w:rsid w:val="00EC0F6E"/>
    <w:rsid w:val="00EF4CAD"/>
    <w:rsid w:val="00F339F3"/>
    <w:rsid w:val="00F579B8"/>
    <w:rsid w:val="00FD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F6E2E0F"/>
  <w15:docId w15:val="{8B3590F8-225E-4ECA-A51F-8C773F21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D0B04"/>
    <w:pPr>
      <w:keepNext/>
      <w:spacing w:after="0" w:line="240" w:lineRule="auto"/>
      <w:outlineLvl w:val="0"/>
    </w:pPr>
    <w:rPr>
      <w:rFonts w:ascii="Times New Roman" w:hAnsi="Times New Roman"/>
      <w:sz w:val="4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016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0B04"/>
    <w:rPr>
      <w:rFonts w:ascii="Times New Roman" w:eastAsia="Times New Roman" w:hAnsi="Times New Roman" w:cs="Times New Roman"/>
      <w:sz w:val="4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B04"/>
  </w:style>
  <w:style w:type="paragraph" w:styleId="Footer">
    <w:name w:val="footer"/>
    <w:basedOn w:val="Normal"/>
    <w:link w:val="Foot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0B04"/>
  </w:style>
  <w:style w:type="table" w:styleId="TableGrid">
    <w:name w:val="Table Grid"/>
    <w:basedOn w:val="TableNormal"/>
    <w:uiPriority w:val="59"/>
    <w:rsid w:val="00B14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semiHidden/>
    <w:rsid w:val="00282016"/>
    <w:rPr>
      <w:rFonts w:ascii="Cambria" w:eastAsia="Times New Roman" w:hAnsi="Cambria" w:cs="Times New Roman"/>
      <w:b/>
      <w:bCs/>
      <w:color w:val="4F81BD"/>
    </w:rPr>
  </w:style>
  <w:style w:type="character" w:customStyle="1" w:styleId="qu">
    <w:name w:val="qu"/>
    <w:basedOn w:val="DefaultParagraphFont"/>
    <w:rsid w:val="00282016"/>
  </w:style>
  <w:style w:type="character" w:customStyle="1" w:styleId="gd">
    <w:name w:val="gd"/>
    <w:basedOn w:val="DefaultParagraphFont"/>
    <w:rsid w:val="00282016"/>
  </w:style>
  <w:style w:type="character" w:customStyle="1" w:styleId="go">
    <w:name w:val="go"/>
    <w:basedOn w:val="DefaultParagraphFont"/>
    <w:rsid w:val="00282016"/>
  </w:style>
  <w:style w:type="character" w:customStyle="1" w:styleId="g3">
    <w:name w:val="g3"/>
    <w:basedOn w:val="DefaultParagraphFont"/>
    <w:rsid w:val="00282016"/>
  </w:style>
  <w:style w:type="character" w:customStyle="1" w:styleId="hb">
    <w:name w:val="hb"/>
    <w:basedOn w:val="DefaultParagraphFont"/>
    <w:rsid w:val="00282016"/>
  </w:style>
  <w:style w:type="character" w:customStyle="1" w:styleId="g2">
    <w:name w:val="g2"/>
    <w:basedOn w:val="DefaultParagraphFont"/>
    <w:rsid w:val="00282016"/>
  </w:style>
  <w:style w:type="paragraph" w:styleId="BalloonText">
    <w:name w:val="Balloon Text"/>
    <w:basedOn w:val="Normal"/>
    <w:link w:val="BalloonTextChar"/>
    <w:uiPriority w:val="99"/>
    <w:semiHidden/>
    <w:unhideWhenUsed/>
    <w:rsid w:val="00282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201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C20C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1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9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02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7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p\Desktop\bedian%20rd%2020018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8CF8A-BE36-48D5-A14A-C74390B55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bedian rd 200189</Template>
  <TotalTime>64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Harsh Haseeb</cp:lastModifiedBy>
  <cp:revision>25</cp:revision>
  <cp:lastPrinted>2020-10-19T09:33:00Z</cp:lastPrinted>
  <dcterms:created xsi:type="dcterms:W3CDTF">2020-10-14T06:01:00Z</dcterms:created>
  <dcterms:modified xsi:type="dcterms:W3CDTF">2021-03-09T16:58:00Z</dcterms:modified>
</cp:coreProperties>
</file>