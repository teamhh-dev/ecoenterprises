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B84CA4" w14:textId="77777777" w:rsidR="002D0B04" w:rsidRDefault="00AC20C2">
      <w:r>
        <w:rPr>
          <w:noProof/>
        </w:rPr>
        <w:drawing>
          <wp:anchor distT="0" distB="0" distL="114300" distR="114300" simplePos="0" relativeHeight="251656704" behindDoc="0" locked="0" layoutInCell="1" allowOverlap="1" wp14:anchorId="6E0AF329" wp14:editId="351F61E8">
            <wp:simplePos x="0" y="0"/>
            <wp:positionH relativeFrom="margin">
              <wp:posOffset>2709545</wp:posOffset>
            </wp:positionH>
            <wp:positionV relativeFrom="margin">
              <wp:posOffset>-414655</wp:posOffset>
            </wp:positionV>
            <wp:extent cx="3912870" cy="701040"/>
            <wp:effectExtent l="0" t="0" r="0" b="3810"/>
            <wp:wrapSquare wrapText="bothSides"/>
            <wp:docPr id="7" name="Picture 1" descr="Description: C:\Users\ARSHAD\Downloads\Desktop\CamScanner 08-06-2020 19.58.57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ARSHAD\Downloads\Desktop\CamScanner 08-06-2020 19.58.57_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87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5680" behindDoc="0" locked="0" layoutInCell="1" allowOverlap="1" wp14:anchorId="0FFBDE6C" wp14:editId="4C90803E">
            <wp:simplePos x="0" y="0"/>
            <wp:positionH relativeFrom="margin">
              <wp:posOffset>205740</wp:posOffset>
            </wp:positionH>
            <wp:positionV relativeFrom="margin">
              <wp:posOffset>-414655</wp:posOffset>
            </wp:positionV>
            <wp:extent cx="1718310" cy="960120"/>
            <wp:effectExtent l="0" t="0" r="0" b="0"/>
            <wp:wrapSquare wrapText="bothSides"/>
            <wp:docPr id="6" name="Picture 0" descr="Description: CamScanner 08-06-2020 19.58.57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Description: CamScanner 08-06-2020 19.58.57_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31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60D617" w14:textId="77777777" w:rsidR="002D0B04" w:rsidRDefault="002D0B04"/>
    <w:p w14:paraId="09021823" w14:textId="77777777" w:rsidR="00EC0F6E" w:rsidRDefault="00A47103" w:rsidP="00281E0D">
      <w:pPr>
        <w:pStyle w:val="Heading1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</w:t>
      </w:r>
      <w:r w:rsidR="00CE5483">
        <w:rPr>
          <w:b/>
          <w:sz w:val="24"/>
          <w:szCs w:val="24"/>
        </w:rPr>
        <w:t xml:space="preserve">                  </w:t>
      </w:r>
    </w:p>
    <w:p w14:paraId="306499C8" w14:textId="049C7411" w:rsidR="00EF4CAD" w:rsidRDefault="00EF4CAD" w:rsidP="00281E0D">
      <w:pPr>
        <w:spacing w:line="240" w:lineRule="auto"/>
      </w:pPr>
      <w:r>
        <w:t xml:space="preserve">                                                                                                                                                               COMPLAINT :</w:t>
      </w:r>
      <w:r w:rsidR="00751C9A">
        <w:t xml:space="preserve"> </w:t>
      </w:r>
      <w:r>
        <w:t>34</w:t>
      </w:r>
    </w:p>
    <w:p w14:paraId="1E6C67CC" w14:textId="5C951F06" w:rsidR="00EF4CAD" w:rsidRDefault="00EF4CAD" w:rsidP="00281E0D">
      <w:pPr>
        <w:spacing w:line="240" w:lineRule="auto"/>
      </w:pPr>
      <w:r>
        <w:t xml:space="preserve">                                                                                                                                                                DATE:</w:t>
      </w:r>
      <w:r w:rsidR="00751C9A">
        <w:t xml:space="preserve"> </w:t>
      </w:r>
      <w:r>
        <w:t>13/Mar/2021</w:t>
      </w:r>
    </w:p>
    <w:p w14:paraId="3FD6C44B" w14:textId="77777777" w:rsidR="00EF4CAD" w:rsidRDefault="00EF4CAD" w:rsidP="00281E0D">
      <w:pPr>
        <w:spacing w:line="240" w:lineRule="auto"/>
      </w:pPr>
      <w:r>
        <w:t>The Manager,</w:t>
      </w:r>
    </w:p>
    <w:p w14:paraId="4C991DF3" w14:textId="77777777" w:rsidR="00896340" w:rsidRDefault="000610B3" w:rsidP="00281E0D">
      <w:pPr>
        <w:autoSpaceDE w:val="0"/>
        <w:autoSpaceDN w:val="0"/>
        <w:adjustRightInd w:val="0"/>
        <w:spacing w:after="0" w:line="240" w:lineRule="auto"/>
      </w:pPr>
      <w:r>
        <w:t>BANK AL-HABIB</w:t>
      </w:r>
    </w:p>
    <w:p w14:paraId="358E684E" w14:textId="12D33B5D" w:rsidR="002416AF" w:rsidRDefault="002416AF" w:rsidP="00281E0D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>MALKWAL,LHR ZONE</w:t>
      </w:r>
    </w:p>
    <w:p w14:paraId="5764CCF7" w14:textId="77777777" w:rsidR="00105A7B" w:rsidRDefault="00105A7B" w:rsidP="00281E0D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</w:p>
    <w:p w14:paraId="465C43DB" w14:textId="56EE6C2F" w:rsidR="00EF4CAD" w:rsidRPr="003A0440" w:rsidRDefault="00EF4CAD" w:rsidP="00281E0D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 xml:space="preserve">Subject: Quotation of </w:t>
      </w:r>
      <w:r w:rsidR="0007752D">
        <w:rPr>
          <w:rFonts w:cs="Calibri"/>
          <w:color w:val="000000"/>
        </w:rPr>
        <w:t>Repair and Maintenance. FOR APPROVAL</w:t>
      </w:r>
    </w:p>
    <w:p w14:paraId="5CA41547" w14:textId="77777777" w:rsidR="00EF4CAD" w:rsidRDefault="00EF4CAD" w:rsidP="00281E0D">
      <w:pPr>
        <w:spacing w:line="240" w:lineRule="auto"/>
        <w:rPr>
          <w:rFonts w:ascii="Helvetica" w:hAnsi="Helvetica" w:cs="Helvetica"/>
          <w:spacing w:val="3"/>
          <w:sz w:val="24"/>
          <w:szCs w:val="24"/>
        </w:rPr>
      </w:pPr>
      <w:r>
        <w:rPr>
          <w:rFonts w:ascii="Arial" w:hAnsi="Arial" w:cs="Arial"/>
          <w:color w:val="000000"/>
          <w:sz w:val="23"/>
          <w:szCs w:val="23"/>
        </w:rPr>
        <w:t>Number of AC: 1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681"/>
        <w:gridCol w:w="5256"/>
        <w:gridCol w:w="1187"/>
        <w:gridCol w:w="1370"/>
        <w:gridCol w:w="1621"/>
      </w:tblGrid>
      <w:tr w:rsidR="00EF4CAD" w14:paraId="29354B22" w14:textId="77777777" w:rsidTr="00E144F5">
        <w:trPr>
          <w:trHeight w:val="28"/>
        </w:trPr>
        <w:tc>
          <w:tcPr>
            <w:tcW w:w="681" w:type="dxa"/>
          </w:tcPr>
          <w:p w14:paraId="1DD13424" w14:textId="77777777" w:rsidR="00EF4CAD" w:rsidRDefault="00EF4CAD" w:rsidP="00281E0D">
            <w:pPr>
              <w:spacing w:line="240" w:lineRule="auto"/>
            </w:pPr>
            <w:r>
              <w:t>Sr</w:t>
            </w:r>
            <w:r w:rsidR="004C455A">
              <w:t>.</w:t>
            </w:r>
          </w:p>
        </w:tc>
        <w:tc>
          <w:tcPr>
            <w:tcW w:w="5256" w:type="dxa"/>
          </w:tcPr>
          <w:p w14:paraId="7DC9F967" w14:textId="77777777" w:rsidR="00EF4CAD" w:rsidRDefault="00EF4CAD" w:rsidP="00281E0D">
            <w:pPr>
              <w:spacing w:line="240" w:lineRule="auto"/>
            </w:pPr>
            <w:r>
              <w:t>Job Description</w:t>
            </w:r>
          </w:p>
        </w:tc>
        <w:tc>
          <w:tcPr>
            <w:tcW w:w="1187" w:type="dxa"/>
          </w:tcPr>
          <w:p w14:paraId="4871EAB0" w14:textId="77777777" w:rsidR="00EF4CAD" w:rsidRDefault="00EF4CAD" w:rsidP="00281E0D">
            <w:pPr>
              <w:spacing w:line="240" w:lineRule="auto"/>
            </w:pPr>
            <w:r>
              <w:t xml:space="preserve">Qty </w:t>
            </w:r>
          </w:p>
        </w:tc>
        <w:tc>
          <w:tcPr>
            <w:tcW w:w="1370" w:type="dxa"/>
          </w:tcPr>
          <w:p w14:paraId="55454EF5" w14:textId="77777777" w:rsidR="00EF4CAD" w:rsidRDefault="00EF4CAD" w:rsidP="00281E0D">
            <w:pPr>
              <w:spacing w:line="240" w:lineRule="auto"/>
            </w:pPr>
            <w:r>
              <w:t xml:space="preserve">Rate </w:t>
            </w:r>
          </w:p>
        </w:tc>
        <w:tc>
          <w:tcPr>
            <w:tcW w:w="1621" w:type="dxa"/>
          </w:tcPr>
          <w:p w14:paraId="5EF2F1DB" w14:textId="77777777" w:rsidR="00EF4CAD" w:rsidRDefault="00EF4CAD" w:rsidP="00281E0D">
            <w:pPr>
              <w:spacing w:line="240" w:lineRule="auto"/>
            </w:pPr>
            <w:r>
              <w:t xml:space="preserve">Amount </w:t>
            </w:r>
          </w:p>
        </w:tc>
      </w:tr>
      <w:tr w:rsidR="00EF4CAD" w14:paraId="3A666119" w14:textId="77777777" w:rsidTr="00E144F5">
        <w:trPr>
          <w:trHeight w:val="606"/>
        </w:trPr>
        <w:tc>
          <w:tcPr>
            <w:tcW w:w="681" w:type="dxa"/>
            <w:vAlign w:val="center"/>
          </w:tcPr>
          <w:p w14:paraId="7C901264" w14:textId="6F87A73E" w:rsidR="00EF4CAD" w:rsidRDefault="00871A53" w:rsidP="00281E0D">
            <w:pPr>
              <w:spacing w:line="240" w:lineRule="auto"/>
              <w:jc w:val="center"/>
            </w:pPr>
            <w:r>
              <w:fldChar w:fldCharType="begin"/>
            </w:r>
            <w:r>
              <w:instrText xml:space="preserve"> AUTONUM  \* Arabic </w:instrText>
            </w:r>
            <w:r>
              <w:fldChar w:fldCharType="end"/>
            </w:r>
          </w:p>
        </w:tc>
        <w:tc>
          <w:tcPr>
            <w:tcW w:w="5256" w:type="dxa"/>
            <w:vAlign w:val="center"/>
          </w:tcPr>
          <w:p w14:paraId="3E1E8BA0" w14:textId="7023E87D" w:rsidR="00EF4CAD" w:rsidRDefault="000610B3" w:rsidP="00281E0D">
            <w:pPr>
              <w:spacing w:line="240" w:lineRule="auto"/>
            </w:pPr>
            <w:r>
              <w:t>Gas Charging ( upto to 2 Ton) Inverter AC Unit Unit </w:t>
            </w:r>
          </w:p>
        </w:tc>
        <w:tc>
          <w:tcPr>
            <w:tcW w:w="1187" w:type="dxa"/>
            <w:vAlign w:val="center"/>
          </w:tcPr>
          <w:p w14:paraId="34DF585C" w14:textId="70BF11FA" w:rsidR="00EF4CAD" w:rsidRDefault="000610B3" w:rsidP="006C18A4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370" w:type="dxa"/>
            <w:vAlign w:val="center"/>
          </w:tcPr>
          <w:p w14:paraId="774D9616" w14:textId="6EB3AA38" w:rsidR="00EF4CAD" w:rsidRPr="00202398" w:rsidRDefault="000610B3" w:rsidP="006C18A4">
            <w:pPr>
              <w:spacing w:line="240" w:lineRule="auto"/>
              <w:jc w:val="center"/>
            </w:pPr>
            <w:r>
              <w:t>4670.0</w:t>
            </w:r>
          </w:p>
        </w:tc>
        <w:tc>
          <w:tcPr>
            <w:tcW w:w="1621" w:type="dxa"/>
            <w:vAlign w:val="center"/>
          </w:tcPr>
          <w:p w14:paraId="7683D3EF" w14:textId="1098B9F7" w:rsidR="00EF4CAD" w:rsidRDefault="000610B3" w:rsidP="006C18A4">
            <w:pPr>
              <w:spacing w:line="240" w:lineRule="auto"/>
              <w:jc w:val="center"/>
            </w:pPr>
            <w:r>
              <w:t>4670.0</w:t>
            </w:r>
          </w:p>
        </w:tc>
      </w:tr>
      <w:tr w:rsidR="00EF4CAD" w14:paraId="3A666119" w14:textId="77777777" w:rsidTr="00E144F5">
        <w:trPr>
          <w:trHeight w:val="606"/>
        </w:trPr>
        <w:tc>
          <w:tcPr>
            <w:tcW w:w="681" w:type="dxa"/>
            <w:vAlign w:val="center"/>
          </w:tcPr>
          <w:p w14:paraId="7C901264" w14:textId="6F87A73E" w:rsidR="00EF4CAD" w:rsidRDefault="00871A53" w:rsidP="00281E0D">
            <w:pPr>
              <w:spacing w:line="240" w:lineRule="auto"/>
              <w:jc w:val="center"/>
            </w:pPr>
            <w:r>
              <w:fldChar w:fldCharType="begin"/>
            </w:r>
            <w:r>
              <w:instrText xml:space="preserve"> AUTONUM  \* Arabic </w:instrText>
            </w:r>
            <w:r>
              <w:fldChar w:fldCharType="end"/>
            </w:r>
          </w:p>
        </w:tc>
        <w:tc>
          <w:tcPr>
            <w:tcW w:w="5256" w:type="dxa"/>
            <w:vAlign w:val="center"/>
          </w:tcPr>
          <w:p w14:paraId="3E1E8BA0" w14:textId="7023E87D" w:rsidR="00EF4CAD" w:rsidRDefault="000610B3" w:rsidP="00281E0D">
            <w:pPr>
              <w:spacing w:line="240" w:lineRule="auto"/>
            </w:pPr>
            <w:r>
              <w:t>Copper </w:t>
            </w:r>
          </w:p>
        </w:tc>
        <w:tc>
          <w:tcPr>
            <w:tcW w:w="1187" w:type="dxa"/>
            <w:vAlign w:val="center"/>
          </w:tcPr>
          <w:p w14:paraId="34DF585C" w14:textId="70BF11FA" w:rsidR="00EF4CAD" w:rsidRDefault="000610B3" w:rsidP="006C18A4">
            <w:pPr>
              <w:spacing w:line="240" w:lineRule="auto"/>
              <w:jc w:val="center"/>
            </w:pPr>
            <w:r>
              <w:t>1rft</w:t>
            </w:r>
          </w:p>
        </w:tc>
        <w:tc>
          <w:tcPr>
            <w:tcW w:w="1370" w:type="dxa"/>
            <w:vAlign w:val="center"/>
          </w:tcPr>
          <w:p w14:paraId="774D9616" w14:textId="6EB3AA38" w:rsidR="00EF4CAD" w:rsidRPr="00202398" w:rsidRDefault="000610B3" w:rsidP="006C18A4">
            <w:pPr>
              <w:spacing w:line="240" w:lineRule="auto"/>
              <w:jc w:val="center"/>
            </w:pPr>
            <w:r>
              <w:t>22.333</w:t>
            </w:r>
          </w:p>
        </w:tc>
        <w:tc>
          <w:tcPr>
            <w:tcW w:w="1621" w:type="dxa"/>
            <w:vAlign w:val="center"/>
          </w:tcPr>
          <w:p w14:paraId="7683D3EF" w14:textId="1098B9F7" w:rsidR="00EF4CAD" w:rsidRDefault="000610B3" w:rsidP="006C18A4">
            <w:pPr>
              <w:spacing w:line="240" w:lineRule="auto"/>
              <w:jc w:val="center"/>
            </w:pPr>
            <w:r>
              <w:t>22.333</w:t>
            </w:r>
          </w:p>
        </w:tc>
      </w:tr>
      <w:tr w:rsidR="00EF4CAD" w14:paraId="3A960493" w14:textId="77777777" w:rsidTr="00E144F5">
        <w:trPr>
          <w:trHeight w:val="421"/>
        </w:trPr>
        <w:tc>
          <w:tcPr>
            <w:tcW w:w="681" w:type="dxa"/>
          </w:tcPr>
          <w:p w14:paraId="04A7DDDE" w14:textId="77777777" w:rsidR="00EF4CAD" w:rsidRDefault="00EF4CAD" w:rsidP="00281E0D">
            <w:pPr>
              <w:spacing w:line="240" w:lineRule="auto"/>
            </w:pPr>
          </w:p>
        </w:tc>
        <w:tc>
          <w:tcPr>
            <w:tcW w:w="5256" w:type="dxa"/>
          </w:tcPr>
          <w:p w14:paraId="36F742B3" w14:textId="77777777" w:rsidR="00EF4CAD" w:rsidRDefault="00EF4CAD" w:rsidP="00281E0D">
            <w:pPr>
              <w:spacing w:line="240" w:lineRule="auto"/>
            </w:pPr>
            <w:r>
              <w:t xml:space="preserve">Total </w:t>
            </w:r>
          </w:p>
        </w:tc>
        <w:tc>
          <w:tcPr>
            <w:tcW w:w="1187" w:type="dxa"/>
          </w:tcPr>
          <w:p w14:paraId="46C69795" w14:textId="77777777" w:rsidR="00EF4CAD" w:rsidRDefault="00EF4CAD" w:rsidP="00281E0D">
            <w:pPr>
              <w:spacing w:line="240" w:lineRule="auto"/>
            </w:pPr>
          </w:p>
        </w:tc>
        <w:tc>
          <w:tcPr>
            <w:tcW w:w="1370" w:type="dxa"/>
          </w:tcPr>
          <w:p w14:paraId="4BB1FEB4" w14:textId="77777777" w:rsidR="00EF4CAD" w:rsidRDefault="00EF4CAD" w:rsidP="00281E0D">
            <w:pPr>
              <w:spacing w:line="240" w:lineRule="auto"/>
            </w:pPr>
          </w:p>
        </w:tc>
        <w:tc>
          <w:tcPr>
            <w:tcW w:w="1621" w:type="dxa"/>
          </w:tcPr>
          <w:p w14:paraId="0685157D" w14:textId="14E38038" w:rsidR="00EF4CAD" w:rsidRDefault="006A20D3" w:rsidP="00281E0D">
            <w:pPr>
              <w:spacing w:line="240" w:lineRule="auto"/>
            </w:pPr>
            <w:r>
              <w:t>4692.333</w:t>
            </w:r>
          </w:p>
        </w:tc>
      </w:tr>
      <w:tr w:rsidR="00EF4CAD" w14:paraId="5D14B997" w14:textId="77777777" w:rsidTr="00E144F5">
        <w:trPr>
          <w:trHeight w:val="421"/>
        </w:trPr>
        <w:tc>
          <w:tcPr>
            <w:tcW w:w="681" w:type="dxa"/>
          </w:tcPr>
          <w:p w14:paraId="283A3CAB" w14:textId="77777777" w:rsidR="00EF4CAD" w:rsidRDefault="00EF4CAD" w:rsidP="00281E0D">
            <w:pPr>
              <w:spacing w:line="240" w:lineRule="auto"/>
            </w:pPr>
          </w:p>
        </w:tc>
        <w:tc>
          <w:tcPr>
            <w:tcW w:w="5256" w:type="dxa"/>
          </w:tcPr>
          <w:p w14:paraId="5D36279D" w14:textId="77777777" w:rsidR="00EF4CAD" w:rsidRDefault="004C455A" w:rsidP="00281E0D">
            <w:pPr>
              <w:spacing w:line="240" w:lineRule="auto"/>
            </w:pPr>
            <w:r>
              <w:t>Tax</w:t>
            </w:r>
            <w:r w:rsidR="00EF4CAD">
              <w:t xml:space="preserve"> 16%</w:t>
            </w:r>
          </w:p>
        </w:tc>
        <w:tc>
          <w:tcPr>
            <w:tcW w:w="1187" w:type="dxa"/>
          </w:tcPr>
          <w:p w14:paraId="019A946C" w14:textId="77777777" w:rsidR="00EF4CAD" w:rsidRDefault="00EF4CAD" w:rsidP="00281E0D">
            <w:pPr>
              <w:spacing w:line="240" w:lineRule="auto"/>
            </w:pPr>
          </w:p>
        </w:tc>
        <w:tc>
          <w:tcPr>
            <w:tcW w:w="1370" w:type="dxa"/>
          </w:tcPr>
          <w:p w14:paraId="223C934E" w14:textId="77777777" w:rsidR="00EF4CAD" w:rsidRDefault="00EF4CAD" w:rsidP="00281E0D">
            <w:pPr>
              <w:spacing w:line="240" w:lineRule="auto"/>
            </w:pPr>
          </w:p>
        </w:tc>
        <w:tc>
          <w:tcPr>
            <w:tcW w:w="1621" w:type="dxa"/>
          </w:tcPr>
          <w:p w14:paraId="08EBE74A" w14:textId="46DE7F8B" w:rsidR="00EF4CAD" w:rsidRDefault="009B38D0" w:rsidP="00281E0D">
            <w:pPr>
              <w:spacing w:line="240" w:lineRule="auto"/>
            </w:pPr>
            <w:r>
              <w:t>750.77328</w:t>
            </w:r>
          </w:p>
        </w:tc>
      </w:tr>
      <w:tr w:rsidR="006E0A6B" w14:paraId="6009F7BD" w14:textId="77777777" w:rsidTr="00E144F5">
        <w:trPr>
          <w:trHeight w:val="421"/>
        </w:trPr>
        <w:tc>
          <w:tcPr>
            <w:tcW w:w="681" w:type="dxa"/>
          </w:tcPr>
          <w:p w14:paraId="76063C10" w14:textId="77777777" w:rsidR="006E0A6B" w:rsidRDefault="006E0A6B" w:rsidP="00281E0D">
            <w:pPr>
              <w:spacing w:line="240" w:lineRule="auto"/>
            </w:pPr>
          </w:p>
        </w:tc>
        <w:tc>
          <w:tcPr>
            <w:tcW w:w="5256" w:type="dxa"/>
          </w:tcPr>
          <w:p w14:paraId="683B311D" w14:textId="27793190" w:rsidR="006E0A6B" w:rsidRDefault="009B38D0" w:rsidP="00281E0D">
            <w:pPr>
              <w:spacing w:line="240" w:lineRule="auto"/>
            </w:pPr>
            <w:r>
              <w:t>Conveynce Charges</w:t>
            </w:r>
            <w:r w:rsidR="006E0A6B">
              <w:t xml:space="preserve"> </w:t>
            </w:r>
          </w:p>
        </w:tc>
        <w:tc>
          <w:tcPr>
            <w:tcW w:w="1187" w:type="dxa"/>
          </w:tcPr>
          <w:p w14:paraId="41D816C1" w14:textId="0D0DED8E" w:rsidR="006E0A6B" w:rsidRDefault="009B38D0" w:rsidP="00281E0D">
            <w:pPr>
              <w:spacing w:line="240" w:lineRule="auto"/>
            </w:pPr>
            <w:r>
              <w:t>2</w:t>
            </w:r>
          </w:p>
        </w:tc>
        <w:tc>
          <w:tcPr>
            <w:tcW w:w="1370" w:type="dxa"/>
          </w:tcPr>
          <w:p w14:paraId="19EDAF33" w14:textId="1F1F60DF" w:rsidR="006E0A6B" w:rsidRDefault="009B38D0" w:rsidP="00281E0D">
            <w:pPr>
              <w:spacing w:line="240" w:lineRule="auto"/>
            </w:pPr>
            <w:r>
              <w:t>800</w:t>
            </w:r>
          </w:p>
        </w:tc>
        <w:tc>
          <w:tcPr>
            <w:tcW w:w="1621" w:type="dxa"/>
          </w:tcPr>
          <w:p w14:paraId="4E66FD23" w14:textId="3EB6CE66" w:rsidR="006E0A6B" w:rsidRDefault="006A20D3" w:rsidP="00281E0D">
            <w:pPr>
              <w:spacing w:line="240" w:lineRule="auto"/>
            </w:pPr>
            <w:r>
              <w:t>1600</w:t>
            </w:r>
          </w:p>
        </w:tc>
      </w:tr>
      <w:tr w:rsidR="00EF4CAD" w14:paraId="52FCF30C" w14:textId="77777777" w:rsidTr="00E144F5">
        <w:trPr>
          <w:trHeight w:val="421"/>
        </w:trPr>
        <w:tc>
          <w:tcPr>
            <w:tcW w:w="681" w:type="dxa"/>
          </w:tcPr>
          <w:p w14:paraId="7F20C4C9" w14:textId="77777777" w:rsidR="00EF4CAD" w:rsidRDefault="00EF4CAD" w:rsidP="00281E0D">
            <w:pPr>
              <w:spacing w:line="240" w:lineRule="auto"/>
            </w:pPr>
          </w:p>
        </w:tc>
        <w:tc>
          <w:tcPr>
            <w:tcW w:w="5256" w:type="dxa"/>
          </w:tcPr>
          <w:p w14:paraId="272A3CF8" w14:textId="77777777" w:rsidR="00EF4CAD" w:rsidRDefault="00EF4CAD" w:rsidP="00281E0D">
            <w:pPr>
              <w:tabs>
                <w:tab w:val="left" w:pos="3421"/>
              </w:tabs>
              <w:spacing w:line="240" w:lineRule="auto"/>
            </w:pPr>
            <w:r>
              <w:t>Total</w:t>
            </w:r>
            <w:r>
              <w:tab/>
              <w:t xml:space="preserve"> </w:t>
            </w:r>
          </w:p>
        </w:tc>
        <w:tc>
          <w:tcPr>
            <w:tcW w:w="1187" w:type="dxa"/>
          </w:tcPr>
          <w:p w14:paraId="1A71C9F1" w14:textId="77777777" w:rsidR="00EF4CAD" w:rsidRDefault="00EF4CAD" w:rsidP="00281E0D">
            <w:pPr>
              <w:spacing w:line="240" w:lineRule="auto"/>
            </w:pPr>
          </w:p>
        </w:tc>
        <w:tc>
          <w:tcPr>
            <w:tcW w:w="1370" w:type="dxa"/>
          </w:tcPr>
          <w:p w14:paraId="1A5CDFD8" w14:textId="77777777" w:rsidR="00EF4CAD" w:rsidRDefault="00EF4CAD" w:rsidP="00281E0D">
            <w:pPr>
              <w:spacing w:line="240" w:lineRule="auto"/>
            </w:pPr>
          </w:p>
        </w:tc>
        <w:tc>
          <w:tcPr>
            <w:tcW w:w="1621" w:type="dxa"/>
          </w:tcPr>
          <w:p w14:paraId="78042B45" w14:textId="1AD9B71F" w:rsidR="00EF4CAD" w:rsidRDefault="009B38D0" w:rsidP="00281E0D">
            <w:pPr>
              <w:spacing w:line="240" w:lineRule="auto"/>
            </w:pPr>
            <w:r>
              <w:t>7043.10628</w:t>
            </w:r>
          </w:p>
        </w:tc>
      </w:tr>
    </w:tbl>
    <w:p w14:paraId="4D04EC4C" w14:textId="77777777" w:rsidR="00EF4CAD" w:rsidRPr="00EF4CAD" w:rsidRDefault="00EF4CAD" w:rsidP="00EF4CAD"/>
    <w:p w14:paraId="50EA10C0" w14:textId="74F2AD29" w:rsidR="002D0B04" w:rsidRDefault="002D0B04" w:rsidP="00C36E2F">
      <w:pPr>
        <w:tabs>
          <w:tab w:val="left" w:pos="6097"/>
        </w:tabs>
        <w:spacing w:after="0"/>
        <w:rPr>
          <w:b/>
        </w:rPr>
      </w:pPr>
      <w:r>
        <w:t xml:space="preserve">              </w:t>
      </w:r>
      <w:r w:rsidR="0007752D">
        <w:tab/>
      </w:r>
      <w:r w:rsidR="0007752D">
        <w:tab/>
      </w:r>
      <w:r w:rsidR="0007752D">
        <w:tab/>
      </w:r>
      <w:r w:rsidR="0007752D">
        <w:tab/>
      </w:r>
      <w:r w:rsidR="0007752D">
        <w:tab/>
      </w:r>
      <w:r w:rsidRPr="003A4B62">
        <w:rPr>
          <w:b/>
        </w:rPr>
        <w:t xml:space="preserve">Yours truly, </w:t>
      </w:r>
      <w:r w:rsidR="00C36E2F">
        <w:rPr>
          <w:b/>
        </w:rPr>
        <w:tab/>
      </w:r>
    </w:p>
    <w:p w14:paraId="3E917A3B" w14:textId="5AEE6257" w:rsidR="00632F7B" w:rsidRDefault="0007752D" w:rsidP="002D0B04">
      <w:pPr>
        <w:spacing w:after="0"/>
      </w:pPr>
      <w:r>
        <w:rPr>
          <w:noProof/>
        </w:rPr>
        <w:drawing>
          <wp:anchor distT="0" distB="0" distL="114300" distR="114300" simplePos="0" relativeHeight="251697152" behindDoc="0" locked="0" layoutInCell="1" allowOverlap="1" wp14:anchorId="0120B03F" wp14:editId="322889DD">
            <wp:simplePos x="0" y="0"/>
            <wp:positionH relativeFrom="margin">
              <wp:posOffset>3951605</wp:posOffset>
            </wp:positionH>
            <wp:positionV relativeFrom="margin">
              <wp:posOffset>6977380</wp:posOffset>
            </wp:positionV>
            <wp:extent cx="1247775" cy="786765"/>
            <wp:effectExtent l="76200" t="114300" r="66675" b="108585"/>
            <wp:wrapSquare wrapText="bothSides"/>
            <wp:docPr id="4" name="Picture 5" descr="Description: C:\Users\ARSHAD\Downloads\Desktop\CamScanner 08-06-2020 19.58.57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scription: C:\Users\ARSHAD\Downloads\Desktop\CamScanner 08-06-2020 19.58.57_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217123" flipH="1" flipV="1">
                      <a:off x="0" y="0"/>
                      <a:ext cx="1247775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216" behindDoc="0" locked="0" layoutInCell="1" allowOverlap="1" wp14:anchorId="5E94AE67" wp14:editId="3DCE65EA">
            <wp:simplePos x="0" y="0"/>
            <wp:positionH relativeFrom="margin">
              <wp:posOffset>5133340</wp:posOffset>
            </wp:positionH>
            <wp:positionV relativeFrom="margin">
              <wp:posOffset>6369685</wp:posOffset>
            </wp:positionV>
            <wp:extent cx="1123950" cy="944880"/>
            <wp:effectExtent l="0" t="0" r="0" b="7620"/>
            <wp:wrapSquare wrapText="bothSides"/>
            <wp:docPr id="3" name="Picture 8" descr="Description: CamScanner 08-06-2020 19.58.57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escription: CamScanner 08-06-2020 19.58.57_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20C2">
        <w:rPr>
          <w:noProof/>
        </w:rPr>
        <w:drawing>
          <wp:anchor distT="0" distB="0" distL="114300" distR="114300" simplePos="0" relativeHeight="251657728" behindDoc="0" locked="0" layoutInCell="1" allowOverlap="1" wp14:anchorId="1020A513" wp14:editId="4F697C07">
            <wp:simplePos x="0" y="0"/>
            <wp:positionH relativeFrom="margin">
              <wp:posOffset>358140</wp:posOffset>
            </wp:positionH>
            <wp:positionV relativeFrom="margin">
              <wp:posOffset>9171305</wp:posOffset>
            </wp:positionV>
            <wp:extent cx="6762750" cy="899160"/>
            <wp:effectExtent l="0" t="0" r="0" b="0"/>
            <wp:wrapSquare wrapText="bothSides"/>
            <wp:docPr id="5" name="Picture 7" descr="Description: C:\Users\ARSHAD\Downloads\Desktop\CamScanner 08-06-2020 19.58.57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escription: C:\Users\ARSHAD\Downloads\Desktop\CamScanner 08-06-2020 19.58.57_4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0B04">
        <w:rPr>
          <w:b/>
        </w:rPr>
        <w:t xml:space="preserve">    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2D0B04">
        <w:rPr>
          <w:b/>
        </w:rPr>
        <w:t xml:space="preserve">ECO ENTERPRISES </w:t>
      </w:r>
    </w:p>
    <w:sectPr w:rsidR="00632F7B" w:rsidSect="0028201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39" w:code="9"/>
      <w:pgMar w:top="0" w:right="0" w:bottom="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FC8AB7" w14:textId="77777777" w:rsidR="009B38D0" w:rsidRDefault="009B38D0" w:rsidP="002D0B04">
      <w:pPr>
        <w:spacing w:after="0" w:line="240" w:lineRule="auto"/>
      </w:pPr>
      <w:r>
        <w:separator/>
      </w:r>
    </w:p>
  </w:endnote>
  <w:endnote w:type="continuationSeparator" w:id="0">
    <w:p w14:paraId="41013234" w14:textId="77777777" w:rsidR="009B38D0" w:rsidRDefault="009B38D0" w:rsidP="002D0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DDA35E" w14:textId="77777777" w:rsidR="002D0B04" w:rsidRDefault="002D0B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29B835" w14:textId="77777777" w:rsidR="002D0B04" w:rsidRDefault="002D0B0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6C758A" w14:textId="77777777" w:rsidR="002D0B04" w:rsidRDefault="002D0B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E0B686" w14:textId="77777777" w:rsidR="009B38D0" w:rsidRDefault="009B38D0" w:rsidP="002D0B04">
      <w:pPr>
        <w:spacing w:after="0" w:line="240" w:lineRule="auto"/>
      </w:pPr>
      <w:r>
        <w:separator/>
      </w:r>
    </w:p>
  </w:footnote>
  <w:footnote w:type="continuationSeparator" w:id="0">
    <w:p w14:paraId="65B0D68E" w14:textId="77777777" w:rsidR="009B38D0" w:rsidRDefault="009B38D0" w:rsidP="002D0B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2C7BB9" w14:textId="77777777" w:rsidR="002D0B04" w:rsidRDefault="009B38D0">
    <w:pPr>
      <w:pStyle w:val="Header"/>
    </w:pPr>
    <w:r>
      <w:rPr>
        <w:noProof/>
      </w:rPr>
      <w:pict w14:anchorId="45244CD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46358" o:spid="_x0000_s2053" type="#_x0000_t75" style="position:absolute;margin-left:0;margin-top:0;width:526.5pt;height:292.5pt;z-index:-251658752;mso-position-horizontal:center;mso-position-horizontal-relative:margin;mso-position-vertical:center;mso-position-vertical-relative:margin" o:allowincell="f">
          <v:imagedata r:id="rId1" o:title="CamScanner 08-06-2020 19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70EE05" w14:textId="77777777" w:rsidR="002D0B04" w:rsidRDefault="009B38D0">
    <w:pPr>
      <w:pStyle w:val="Header"/>
    </w:pPr>
    <w:r>
      <w:rPr>
        <w:noProof/>
      </w:rPr>
      <w:pict w14:anchorId="1CA3A2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46359" o:spid="_x0000_s2054" type="#_x0000_t75" style="position:absolute;margin-left:0;margin-top:0;width:526.5pt;height:292.5pt;z-index:-251657728;mso-position-horizontal:center;mso-position-horizontal-relative:margin;mso-position-vertical:center;mso-position-vertical-relative:margin" o:allowincell="f">
          <v:imagedata r:id="rId1" o:title="CamScanner 08-06-2020 19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62C388" w14:textId="77777777" w:rsidR="002D0B04" w:rsidRDefault="009B38D0">
    <w:pPr>
      <w:pStyle w:val="Header"/>
    </w:pPr>
    <w:r>
      <w:rPr>
        <w:noProof/>
      </w:rPr>
      <w:pict w14:anchorId="4CA49BE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46357" o:spid="_x0000_s2052" type="#_x0000_t75" style="position:absolute;margin-left:0;margin-top:0;width:526.5pt;height:292.5pt;z-index:-251659776;mso-position-horizontal:center;mso-position-horizontal-relative:margin;mso-position-vertical:center;mso-position-vertical-relative:margin" o:allowincell="f">
          <v:imagedata r:id="rId1" o:title="CamScanner 08-06-2020 19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AytDQ2MTY2NbcwMDJV0lEKTi0uzszPAykwrgUAxZsR9iwAAAA="/>
  </w:docVars>
  <w:rsids>
    <w:rsidRoot w:val="00AC20C2"/>
    <w:rsid w:val="000047BB"/>
    <w:rsid w:val="000610B3"/>
    <w:rsid w:val="0007752D"/>
    <w:rsid w:val="00084F96"/>
    <w:rsid w:val="000860FA"/>
    <w:rsid w:val="000A6712"/>
    <w:rsid w:val="000D4A01"/>
    <w:rsid w:val="00105A7B"/>
    <w:rsid w:val="001365BA"/>
    <w:rsid w:val="00154382"/>
    <w:rsid w:val="001A76DF"/>
    <w:rsid w:val="001B3304"/>
    <w:rsid w:val="001E71E7"/>
    <w:rsid w:val="001F687E"/>
    <w:rsid w:val="00221DB5"/>
    <w:rsid w:val="00222088"/>
    <w:rsid w:val="002407E0"/>
    <w:rsid w:val="002416AF"/>
    <w:rsid w:val="00243A53"/>
    <w:rsid w:val="00281E0D"/>
    <w:rsid w:val="00282016"/>
    <w:rsid w:val="00296F8F"/>
    <w:rsid w:val="002D008B"/>
    <w:rsid w:val="002D0B04"/>
    <w:rsid w:val="00363686"/>
    <w:rsid w:val="00377095"/>
    <w:rsid w:val="003920DD"/>
    <w:rsid w:val="0039640E"/>
    <w:rsid w:val="00443A49"/>
    <w:rsid w:val="00475D11"/>
    <w:rsid w:val="004B752A"/>
    <w:rsid w:val="004C455A"/>
    <w:rsid w:val="004C4D96"/>
    <w:rsid w:val="004D05A5"/>
    <w:rsid w:val="004E51AB"/>
    <w:rsid w:val="00522E43"/>
    <w:rsid w:val="0055670F"/>
    <w:rsid w:val="00565BC0"/>
    <w:rsid w:val="00571475"/>
    <w:rsid w:val="00582600"/>
    <w:rsid w:val="005B51E6"/>
    <w:rsid w:val="005B7B24"/>
    <w:rsid w:val="00606471"/>
    <w:rsid w:val="00624D38"/>
    <w:rsid w:val="00632F7B"/>
    <w:rsid w:val="00635D64"/>
    <w:rsid w:val="006611D5"/>
    <w:rsid w:val="0066678A"/>
    <w:rsid w:val="00682DF1"/>
    <w:rsid w:val="0068412A"/>
    <w:rsid w:val="006A20D3"/>
    <w:rsid w:val="006C18A4"/>
    <w:rsid w:val="006E0A6B"/>
    <w:rsid w:val="006E7963"/>
    <w:rsid w:val="00751C9A"/>
    <w:rsid w:val="007A6656"/>
    <w:rsid w:val="007B3660"/>
    <w:rsid w:val="007C7F67"/>
    <w:rsid w:val="007E1DF6"/>
    <w:rsid w:val="007F337C"/>
    <w:rsid w:val="008370CD"/>
    <w:rsid w:val="00871A53"/>
    <w:rsid w:val="00884F3E"/>
    <w:rsid w:val="00896340"/>
    <w:rsid w:val="008C38D2"/>
    <w:rsid w:val="008C3D2C"/>
    <w:rsid w:val="008D5BA9"/>
    <w:rsid w:val="00903E60"/>
    <w:rsid w:val="009B38D0"/>
    <w:rsid w:val="009C4772"/>
    <w:rsid w:val="009D3411"/>
    <w:rsid w:val="009D615D"/>
    <w:rsid w:val="009D7FAA"/>
    <w:rsid w:val="00A11D3F"/>
    <w:rsid w:val="00A1736C"/>
    <w:rsid w:val="00A23E43"/>
    <w:rsid w:val="00A47103"/>
    <w:rsid w:val="00A6177D"/>
    <w:rsid w:val="00A81E22"/>
    <w:rsid w:val="00AA5710"/>
    <w:rsid w:val="00AC20C2"/>
    <w:rsid w:val="00AD1B5D"/>
    <w:rsid w:val="00B01E5A"/>
    <w:rsid w:val="00B14682"/>
    <w:rsid w:val="00B2741E"/>
    <w:rsid w:val="00B41B73"/>
    <w:rsid w:val="00B565D9"/>
    <w:rsid w:val="00B639DF"/>
    <w:rsid w:val="00B81F01"/>
    <w:rsid w:val="00B927C8"/>
    <w:rsid w:val="00B92FE2"/>
    <w:rsid w:val="00BB01A5"/>
    <w:rsid w:val="00BD6B7B"/>
    <w:rsid w:val="00BF68B6"/>
    <w:rsid w:val="00C05939"/>
    <w:rsid w:val="00C208DA"/>
    <w:rsid w:val="00C33BBE"/>
    <w:rsid w:val="00C36E2F"/>
    <w:rsid w:val="00C51B1B"/>
    <w:rsid w:val="00C74BD9"/>
    <w:rsid w:val="00CA6A18"/>
    <w:rsid w:val="00CD1B87"/>
    <w:rsid w:val="00CD2624"/>
    <w:rsid w:val="00CE5483"/>
    <w:rsid w:val="00D42861"/>
    <w:rsid w:val="00D50F25"/>
    <w:rsid w:val="00D717FF"/>
    <w:rsid w:val="00D87C35"/>
    <w:rsid w:val="00E034BF"/>
    <w:rsid w:val="00E144F5"/>
    <w:rsid w:val="00E26B1F"/>
    <w:rsid w:val="00E362FD"/>
    <w:rsid w:val="00EB3CEA"/>
    <w:rsid w:val="00EC0F6E"/>
    <w:rsid w:val="00EF4CAD"/>
    <w:rsid w:val="00F339F3"/>
    <w:rsid w:val="00F579B8"/>
    <w:rsid w:val="00FD7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4F6E2E0F"/>
  <w15:docId w15:val="{8B3590F8-225E-4ECA-A51F-8C773F217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2D0B04"/>
    <w:pPr>
      <w:keepNext/>
      <w:spacing w:after="0" w:line="240" w:lineRule="auto"/>
      <w:outlineLvl w:val="0"/>
    </w:pPr>
    <w:rPr>
      <w:rFonts w:ascii="Times New Roman" w:hAnsi="Times New Roman"/>
      <w:sz w:val="44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2016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2D0B04"/>
    <w:rPr>
      <w:rFonts w:ascii="Times New Roman" w:eastAsia="Times New Roman" w:hAnsi="Times New Roman" w:cs="Times New Roman"/>
      <w:sz w:val="44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2D0B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0B04"/>
  </w:style>
  <w:style w:type="paragraph" w:styleId="Footer">
    <w:name w:val="footer"/>
    <w:basedOn w:val="Normal"/>
    <w:link w:val="FooterChar"/>
    <w:uiPriority w:val="99"/>
    <w:semiHidden/>
    <w:unhideWhenUsed/>
    <w:rsid w:val="002D0B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0B04"/>
  </w:style>
  <w:style w:type="table" w:styleId="TableGrid">
    <w:name w:val="Table Grid"/>
    <w:basedOn w:val="TableNormal"/>
    <w:uiPriority w:val="59"/>
    <w:rsid w:val="00B146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link w:val="Heading3"/>
    <w:uiPriority w:val="9"/>
    <w:semiHidden/>
    <w:rsid w:val="00282016"/>
    <w:rPr>
      <w:rFonts w:ascii="Cambria" w:eastAsia="Times New Roman" w:hAnsi="Cambria" w:cs="Times New Roman"/>
      <w:b/>
      <w:bCs/>
      <w:color w:val="4F81BD"/>
    </w:rPr>
  </w:style>
  <w:style w:type="character" w:customStyle="1" w:styleId="qu">
    <w:name w:val="qu"/>
    <w:basedOn w:val="DefaultParagraphFont"/>
    <w:rsid w:val="00282016"/>
  </w:style>
  <w:style w:type="character" w:customStyle="1" w:styleId="gd">
    <w:name w:val="gd"/>
    <w:basedOn w:val="DefaultParagraphFont"/>
    <w:rsid w:val="00282016"/>
  </w:style>
  <w:style w:type="character" w:customStyle="1" w:styleId="go">
    <w:name w:val="go"/>
    <w:basedOn w:val="DefaultParagraphFont"/>
    <w:rsid w:val="00282016"/>
  </w:style>
  <w:style w:type="character" w:customStyle="1" w:styleId="g3">
    <w:name w:val="g3"/>
    <w:basedOn w:val="DefaultParagraphFont"/>
    <w:rsid w:val="00282016"/>
  </w:style>
  <w:style w:type="character" w:customStyle="1" w:styleId="hb">
    <w:name w:val="hb"/>
    <w:basedOn w:val="DefaultParagraphFont"/>
    <w:rsid w:val="00282016"/>
  </w:style>
  <w:style w:type="character" w:customStyle="1" w:styleId="g2">
    <w:name w:val="g2"/>
    <w:basedOn w:val="DefaultParagraphFont"/>
    <w:rsid w:val="00282016"/>
  </w:style>
  <w:style w:type="paragraph" w:styleId="BalloonText">
    <w:name w:val="Balloon Text"/>
    <w:basedOn w:val="Normal"/>
    <w:link w:val="BalloonTextChar"/>
    <w:uiPriority w:val="99"/>
    <w:semiHidden/>
    <w:unhideWhenUsed/>
    <w:rsid w:val="002820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8201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C20C2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7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8915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787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14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0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1899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04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4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099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402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47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67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8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p\Desktop\bedian%20rd%20200189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28CF8A-BE36-48D5-A14A-C74390B55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bedian rd 200189</Template>
  <TotalTime>64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</dc:creator>
  <cp:lastModifiedBy>Harsh Haseeb</cp:lastModifiedBy>
  <cp:revision>25</cp:revision>
  <cp:lastPrinted>2020-10-19T09:33:00Z</cp:lastPrinted>
  <dcterms:created xsi:type="dcterms:W3CDTF">2020-10-14T06:01:00Z</dcterms:created>
  <dcterms:modified xsi:type="dcterms:W3CDTF">2021-03-09T16:58:00Z</dcterms:modified>
</cp:coreProperties>
</file>