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12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RETT,LHR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gsd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gsd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gsd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2.0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6.0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0.96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2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1560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1566.96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