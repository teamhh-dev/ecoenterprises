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55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443A49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G,LHR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3rft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14010.0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9D1A" w14:textId="77777777" w:rsidR="0055670F" w:rsidRDefault="0055670F" w:rsidP="002D0B04">
      <w:pPr>
        <w:spacing w:after="0" w:line="240" w:lineRule="auto"/>
      </w:pPr>
      <w:r>
        <w:separator/>
      </w:r>
    </w:p>
  </w:endnote>
  <w:endnote w:type="continuationSeparator" w:id="0">
    <w:p w14:paraId="765F5CBD" w14:textId="77777777" w:rsidR="0055670F" w:rsidRDefault="0055670F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79A5" w14:textId="77777777" w:rsidR="0055670F" w:rsidRDefault="0055670F" w:rsidP="002D0B04">
      <w:pPr>
        <w:spacing w:after="0" w:line="240" w:lineRule="auto"/>
      </w:pPr>
      <w:r>
        <w:separator/>
      </w:r>
    </w:p>
  </w:footnote>
  <w:footnote w:type="continuationSeparator" w:id="0">
    <w:p w14:paraId="3E5E4209" w14:textId="77777777" w:rsidR="0055670F" w:rsidRDefault="0055670F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55670F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55670F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55670F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20</cp:revision>
  <cp:lastPrinted>2020-10-19T09:33:00Z</cp:lastPrinted>
  <dcterms:created xsi:type="dcterms:W3CDTF">2020-10-14T06:01:00Z</dcterms:created>
  <dcterms:modified xsi:type="dcterms:W3CDTF">2021-03-02T16:07:00Z</dcterms:modified>
</cp:coreProperties>
</file>