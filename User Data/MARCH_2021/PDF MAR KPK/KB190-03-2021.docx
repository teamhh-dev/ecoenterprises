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190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HJHJ,KPK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14010.0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