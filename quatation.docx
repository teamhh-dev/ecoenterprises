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EF4CA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EF4CAD">
      <w:r>
        <w:t xml:space="preserve">                                                                                                                                                               COMPLAINT :</w:t>
      </w:r>
      <w:r w:rsidR="00751C9A">
        <w:t xml:space="preserve"> </w:t>
      </w:r>
      <w:fldSimple w:instr=" MERGEFIELD  inv_id  \* MERGEFORMAT ">
        <w:r w:rsidR="00751C9A">
          <w:rPr>
            <w:noProof/>
          </w:rPr>
          <w:t>«inv_id»</w:t>
        </w:r>
      </w:fldSimple>
    </w:p>
    <w:p w14:paraId="1E6C67CC" w14:textId="5C951F06" w:rsidR="00EF4CAD" w:rsidRDefault="00EF4CAD" w:rsidP="00EF4CAD"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fldSimple w:instr=" MERGEFIELD  date  \* MERGEFORMAT ">
        <w:r w:rsidR="00B81F01">
          <w:rPr>
            <w:noProof/>
          </w:rPr>
          <w:t>«date»</w:t>
        </w:r>
      </w:fldSimple>
    </w:p>
    <w:p w14:paraId="3FD6C44B" w14:textId="77777777" w:rsidR="00EF4CAD" w:rsidRDefault="00EF4CAD" w:rsidP="00EF4CAD">
      <w:r>
        <w:t>The Manager,</w:t>
      </w:r>
    </w:p>
    <w:p w14:paraId="2D353A27" w14:textId="77777777" w:rsidR="00EF4CAD" w:rsidRDefault="00EF4CAD" w:rsidP="00EF4CAD">
      <w:r>
        <w:t>Bank Al Habib Ltd,</w:t>
      </w:r>
    </w:p>
    <w:p w14:paraId="6E04B9E4" w14:textId="77777777" w:rsidR="00EF4CAD" w:rsidRDefault="004C455A" w:rsidP="00EF4CAD">
      <w:r>
        <w:rPr>
          <w:rFonts w:cs="Calibri"/>
          <w:color w:val="000000"/>
        </w:rPr>
        <w:t>address</w:t>
      </w:r>
    </w:p>
    <w:p w14:paraId="465C43DB" w14:textId="77777777" w:rsidR="00EF4CAD" w:rsidRPr="003A0440" w:rsidRDefault="00EF4CAD" w:rsidP="00EF4CA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r w:rsidR="004C455A">
        <w:rPr>
          <w:rFonts w:cs="Calibri"/>
          <w:color w:val="000000"/>
        </w:rPr>
        <w:t>subject_line.</w:t>
      </w:r>
    </w:p>
    <w:p w14:paraId="5CA41547" w14:textId="77777777" w:rsidR="00EF4CAD" w:rsidRDefault="00EF4CAD" w:rsidP="00EF4CAD">
      <w:pPr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4410"/>
        <w:gridCol w:w="900"/>
        <w:gridCol w:w="1080"/>
        <w:gridCol w:w="1080"/>
      </w:tblGrid>
      <w:tr w:rsidR="00EF4CAD" w14:paraId="29354B22" w14:textId="77777777" w:rsidTr="00FB07FC">
        <w:tc>
          <w:tcPr>
            <w:tcW w:w="540" w:type="dxa"/>
          </w:tcPr>
          <w:p w14:paraId="1DD13424" w14:textId="77777777" w:rsidR="00EF4CAD" w:rsidRDefault="00EF4CAD" w:rsidP="00FB07FC">
            <w:r>
              <w:t>Sr</w:t>
            </w:r>
            <w:r w:rsidR="004C455A">
              <w:t>.</w:t>
            </w:r>
          </w:p>
        </w:tc>
        <w:tc>
          <w:tcPr>
            <w:tcW w:w="4410" w:type="dxa"/>
          </w:tcPr>
          <w:p w14:paraId="7DC9F967" w14:textId="77777777" w:rsidR="00EF4CAD" w:rsidRDefault="00EF4CAD" w:rsidP="00FB07FC">
            <w:r>
              <w:t>Job Description</w:t>
            </w:r>
          </w:p>
        </w:tc>
        <w:tc>
          <w:tcPr>
            <w:tcW w:w="900" w:type="dxa"/>
          </w:tcPr>
          <w:p w14:paraId="4871EAB0" w14:textId="77777777" w:rsidR="00EF4CAD" w:rsidRDefault="00EF4CAD" w:rsidP="00FB07FC">
            <w:r>
              <w:t xml:space="preserve">Qty </w:t>
            </w:r>
          </w:p>
        </w:tc>
        <w:tc>
          <w:tcPr>
            <w:tcW w:w="1080" w:type="dxa"/>
          </w:tcPr>
          <w:p w14:paraId="55454EF5" w14:textId="77777777" w:rsidR="00EF4CAD" w:rsidRDefault="00EF4CAD" w:rsidP="00FB07FC">
            <w:r>
              <w:t xml:space="preserve">Rate </w:t>
            </w:r>
          </w:p>
        </w:tc>
        <w:tc>
          <w:tcPr>
            <w:tcW w:w="1080" w:type="dxa"/>
          </w:tcPr>
          <w:p w14:paraId="5EF2F1DB" w14:textId="77777777" w:rsidR="00EF4CAD" w:rsidRDefault="00EF4CAD" w:rsidP="00FB07FC">
            <w:r>
              <w:t xml:space="preserve">Amount </w:t>
            </w:r>
          </w:p>
        </w:tc>
      </w:tr>
      <w:tr w:rsidR="00EF4CAD" w14:paraId="3A666119" w14:textId="77777777" w:rsidTr="00FB07FC">
        <w:tc>
          <w:tcPr>
            <w:tcW w:w="540" w:type="dxa"/>
          </w:tcPr>
          <w:p w14:paraId="7C901264" w14:textId="45077690" w:rsidR="00EF4CAD" w:rsidRDefault="0039640E" w:rsidP="00FB07FC">
            <w:fldSimple w:instr=" MERGEFIELD  sr_num  \* MERGEFORMAT ">
              <w:r>
                <w:rPr>
                  <w:noProof/>
                </w:rPr>
                <w:t>«sr_num»</w:t>
              </w:r>
            </w:fldSimple>
          </w:p>
        </w:tc>
        <w:tc>
          <w:tcPr>
            <w:tcW w:w="4410" w:type="dxa"/>
          </w:tcPr>
          <w:p w14:paraId="3E1E8BA0" w14:textId="015B4865" w:rsidR="00EF4CAD" w:rsidRDefault="00EF4CAD" w:rsidP="00FB07FC">
            <w:r>
              <w:t xml:space="preserve"> </w:t>
            </w:r>
            <w:fldSimple w:instr=" MERGEFIELD  description  \* MERGEFORMAT ">
              <w:r w:rsidR="0039640E">
                <w:rPr>
                  <w:noProof/>
                </w:rPr>
                <w:t>«description»</w:t>
              </w:r>
            </w:fldSimple>
          </w:p>
        </w:tc>
        <w:tc>
          <w:tcPr>
            <w:tcW w:w="900" w:type="dxa"/>
          </w:tcPr>
          <w:p w14:paraId="34DF585C" w14:textId="70BF11FA" w:rsidR="00EF4CAD" w:rsidRDefault="0039640E" w:rsidP="00FB07FC">
            <w:fldSimple w:instr=" MERGEFIELD  qty  \* MERGEFORMAT ">
              <w:r>
                <w:rPr>
                  <w:noProof/>
                </w:rPr>
                <w:t>«qty»</w:t>
              </w:r>
            </w:fldSimple>
          </w:p>
        </w:tc>
        <w:tc>
          <w:tcPr>
            <w:tcW w:w="1080" w:type="dxa"/>
          </w:tcPr>
          <w:p w14:paraId="774D9616" w14:textId="6EB3AA38" w:rsidR="00EF4CAD" w:rsidRPr="00202398" w:rsidRDefault="0039640E" w:rsidP="00FB07FC">
            <w:fldSimple w:instr=" MERGEFIELD  rate  \* MERGEFORMAT ">
              <w:r>
                <w:rPr>
                  <w:noProof/>
                </w:rPr>
                <w:t>«rate»</w:t>
              </w:r>
            </w:fldSimple>
          </w:p>
        </w:tc>
        <w:tc>
          <w:tcPr>
            <w:tcW w:w="1080" w:type="dxa"/>
          </w:tcPr>
          <w:p w14:paraId="7683D3EF" w14:textId="1098B9F7" w:rsidR="00EF4CAD" w:rsidRDefault="00B927C8" w:rsidP="00FB07FC">
            <w:fldSimple w:instr=" MERGEFIELD  amount  \* MERGEFORMAT ">
              <w:r>
                <w:rPr>
                  <w:noProof/>
                </w:rPr>
                <w:t>«amount»</w:t>
              </w:r>
            </w:fldSimple>
          </w:p>
        </w:tc>
      </w:tr>
      <w:tr w:rsidR="00EF4CAD" w14:paraId="3A960493" w14:textId="77777777" w:rsidTr="00FB07FC">
        <w:tc>
          <w:tcPr>
            <w:tcW w:w="540" w:type="dxa"/>
          </w:tcPr>
          <w:p w14:paraId="04A7DDDE" w14:textId="77777777" w:rsidR="00EF4CAD" w:rsidRDefault="00EF4CAD" w:rsidP="00FB07FC"/>
        </w:tc>
        <w:tc>
          <w:tcPr>
            <w:tcW w:w="4410" w:type="dxa"/>
          </w:tcPr>
          <w:p w14:paraId="36F742B3" w14:textId="77777777" w:rsidR="00EF4CAD" w:rsidRDefault="00EF4CAD" w:rsidP="00FB07FC">
            <w:r>
              <w:t xml:space="preserve">Total </w:t>
            </w:r>
          </w:p>
        </w:tc>
        <w:tc>
          <w:tcPr>
            <w:tcW w:w="900" w:type="dxa"/>
          </w:tcPr>
          <w:p w14:paraId="46C69795" w14:textId="77777777" w:rsidR="00EF4CAD" w:rsidRDefault="00EF4CAD" w:rsidP="00FB07FC"/>
        </w:tc>
        <w:tc>
          <w:tcPr>
            <w:tcW w:w="1080" w:type="dxa"/>
          </w:tcPr>
          <w:p w14:paraId="4BB1FEB4" w14:textId="77777777" w:rsidR="00EF4CAD" w:rsidRDefault="00EF4CAD" w:rsidP="00FB07FC"/>
        </w:tc>
        <w:tc>
          <w:tcPr>
            <w:tcW w:w="1080" w:type="dxa"/>
          </w:tcPr>
          <w:p w14:paraId="0685157D" w14:textId="77777777" w:rsidR="00EF4CAD" w:rsidRDefault="00EF4CAD" w:rsidP="00FB07FC"/>
        </w:tc>
      </w:tr>
      <w:tr w:rsidR="00EF4CAD" w14:paraId="5D14B997" w14:textId="77777777" w:rsidTr="00FB07FC">
        <w:tc>
          <w:tcPr>
            <w:tcW w:w="540" w:type="dxa"/>
          </w:tcPr>
          <w:p w14:paraId="283A3CAB" w14:textId="77777777" w:rsidR="00EF4CAD" w:rsidRDefault="00EF4CAD" w:rsidP="00FB07FC"/>
        </w:tc>
        <w:tc>
          <w:tcPr>
            <w:tcW w:w="4410" w:type="dxa"/>
          </w:tcPr>
          <w:p w14:paraId="5D36279D" w14:textId="77777777" w:rsidR="00EF4CAD" w:rsidRDefault="004C455A" w:rsidP="00FB07FC">
            <w:r>
              <w:t>Tax</w:t>
            </w:r>
            <w:r w:rsidR="00EF4CAD">
              <w:t xml:space="preserve"> 16%</w:t>
            </w:r>
          </w:p>
        </w:tc>
        <w:tc>
          <w:tcPr>
            <w:tcW w:w="900" w:type="dxa"/>
          </w:tcPr>
          <w:p w14:paraId="019A946C" w14:textId="77777777" w:rsidR="00EF4CAD" w:rsidRDefault="00EF4CAD" w:rsidP="00FB07FC"/>
        </w:tc>
        <w:tc>
          <w:tcPr>
            <w:tcW w:w="1080" w:type="dxa"/>
          </w:tcPr>
          <w:p w14:paraId="223C934E" w14:textId="77777777" w:rsidR="00EF4CAD" w:rsidRDefault="00EF4CAD" w:rsidP="00FB07FC"/>
        </w:tc>
        <w:tc>
          <w:tcPr>
            <w:tcW w:w="1080" w:type="dxa"/>
          </w:tcPr>
          <w:p w14:paraId="08EBE74A" w14:textId="77777777" w:rsidR="00EF4CAD" w:rsidRDefault="00EF4CAD" w:rsidP="00FB07FC"/>
        </w:tc>
      </w:tr>
      <w:tr w:rsidR="00EF4CAD" w14:paraId="52FCF30C" w14:textId="77777777" w:rsidTr="00FB07FC">
        <w:tc>
          <w:tcPr>
            <w:tcW w:w="540" w:type="dxa"/>
          </w:tcPr>
          <w:p w14:paraId="7F20C4C9" w14:textId="77777777" w:rsidR="00EF4CAD" w:rsidRDefault="00EF4CAD" w:rsidP="00FB07FC"/>
        </w:tc>
        <w:tc>
          <w:tcPr>
            <w:tcW w:w="4410" w:type="dxa"/>
          </w:tcPr>
          <w:p w14:paraId="272A3CF8" w14:textId="77777777" w:rsidR="00EF4CAD" w:rsidRDefault="00EF4CAD" w:rsidP="00FB07FC">
            <w:pPr>
              <w:tabs>
                <w:tab w:val="left" w:pos="3421"/>
              </w:tabs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900" w:type="dxa"/>
          </w:tcPr>
          <w:p w14:paraId="1A71C9F1" w14:textId="77777777" w:rsidR="00EF4CAD" w:rsidRDefault="00EF4CAD" w:rsidP="00FB07FC"/>
        </w:tc>
        <w:tc>
          <w:tcPr>
            <w:tcW w:w="1080" w:type="dxa"/>
          </w:tcPr>
          <w:p w14:paraId="1A5CDFD8" w14:textId="77777777" w:rsidR="00EF4CAD" w:rsidRDefault="00EF4CAD" w:rsidP="00FB07FC"/>
        </w:tc>
        <w:tc>
          <w:tcPr>
            <w:tcW w:w="1080" w:type="dxa"/>
          </w:tcPr>
          <w:p w14:paraId="78042B45" w14:textId="77777777" w:rsidR="00EF4CAD" w:rsidRDefault="00EF4CAD" w:rsidP="00FB07FC"/>
        </w:tc>
      </w:tr>
    </w:tbl>
    <w:p w14:paraId="4D04EC4C" w14:textId="77777777" w:rsidR="00EF4CAD" w:rsidRPr="00EF4CAD" w:rsidRDefault="00EF4CAD" w:rsidP="00EF4CAD"/>
    <w:p w14:paraId="50EA10C0" w14:textId="77777777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77777777" w:rsidR="00632F7B" w:rsidRDefault="00A1736C" w:rsidP="002D0B04">
      <w:pPr>
        <w:spacing w:after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E94AE67" wp14:editId="08F38422">
            <wp:simplePos x="0" y="0"/>
            <wp:positionH relativeFrom="margin">
              <wp:posOffset>1504315</wp:posOffset>
            </wp:positionH>
            <wp:positionV relativeFrom="margin">
              <wp:posOffset>6617335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0120B03F" wp14:editId="5E161496">
            <wp:simplePos x="0" y="0"/>
            <wp:positionH relativeFrom="margin">
              <wp:posOffset>322580</wp:posOffset>
            </wp:positionH>
            <wp:positionV relativeFrom="margin">
              <wp:posOffset>7225030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78722" w14:textId="77777777" w:rsidR="00B41B73" w:rsidRDefault="00B41B73" w:rsidP="002D0B04">
      <w:pPr>
        <w:spacing w:after="0" w:line="240" w:lineRule="auto"/>
      </w:pPr>
      <w:r>
        <w:separator/>
      </w:r>
    </w:p>
  </w:endnote>
  <w:endnote w:type="continuationSeparator" w:id="0">
    <w:p w14:paraId="00DB8AC6" w14:textId="77777777" w:rsidR="00B41B73" w:rsidRDefault="00B41B73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F1C44" w14:textId="77777777" w:rsidR="00B41B73" w:rsidRDefault="00B41B73" w:rsidP="002D0B04">
      <w:pPr>
        <w:spacing w:after="0" w:line="240" w:lineRule="auto"/>
      </w:pPr>
      <w:r>
        <w:separator/>
      </w:r>
    </w:p>
  </w:footnote>
  <w:footnote w:type="continuationSeparator" w:id="0">
    <w:p w14:paraId="117A6C94" w14:textId="77777777" w:rsidR="00B41B73" w:rsidRDefault="00B41B73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B41B73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B41B73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B41B73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20C2"/>
    <w:rsid w:val="000047BB"/>
    <w:rsid w:val="000860FA"/>
    <w:rsid w:val="000D4A01"/>
    <w:rsid w:val="001365BA"/>
    <w:rsid w:val="00154382"/>
    <w:rsid w:val="001A76DF"/>
    <w:rsid w:val="001E71E7"/>
    <w:rsid w:val="001F687E"/>
    <w:rsid w:val="00221DB5"/>
    <w:rsid w:val="00222088"/>
    <w:rsid w:val="002407E0"/>
    <w:rsid w:val="00243A53"/>
    <w:rsid w:val="00282016"/>
    <w:rsid w:val="00296F8F"/>
    <w:rsid w:val="002D008B"/>
    <w:rsid w:val="002D0B04"/>
    <w:rsid w:val="00363686"/>
    <w:rsid w:val="00377095"/>
    <w:rsid w:val="003920DD"/>
    <w:rsid w:val="0039640E"/>
    <w:rsid w:val="004B752A"/>
    <w:rsid w:val="004C455A"/>
    <w:rsid w:val="004C4D96"/>
    <w:rsid w:val="004E51AB"/>
    <w:rsid w:val="00522E43"/>
    <w:rsid w:val="00565BC0"/>
    <w:rsid w:val="00571475"/>
    <w:rsid w:val="00582600"/>
    <w:rsid w:val="005B51E6"/>
    <w:rsid w:val="005B7B24"/>
    <w:rsid w:val="00606471"/>
    <w:rsid w:val="00624D38"/>
    <w:rsid w:val="00632F7B"/>
    <w:rsid w:val="006611D5"/>
    <w:rsid w:val="0066678A"/>
    <w:rsid w:val="00682DF1"/>
    <w:rsid w:val="0068412A"/>
    <w:rsid w:val="006E7963"/>
    <w:rsid w:val="00751C9A"/>
    <w:rsid w:val="007A6656"/>
    <w:rsid w:val="007B3660"/>
    <w:rsid w:val="007C7F67"/>
    <w:rsid w:val="007E1DF6"/>
    <w:rsid w:val="007F337C"/>
    <w:rsid w:val="008370CD"/>
    <w:rsid w:val="00884F3E"/>
    <w:rsid w:val="008C38D2"/>
    <w:rsid w:val="008D5BA9"/>
    <w:rsid w:val="00903E6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D1B87"/>
    <w:rsid w:val="00CD2624"/>
    <w:rsid w:val="00CE5483"/>
    <w:rsid w:val="00D42861"/>
    <w:rsid w:val="00D50F25"/>
    <w:rsid w:val="00D717FF"/>
    <w:rsid w:val="00D87C35"/>
    <w:rsid w:val="00E034BF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34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11</cp:revision>
  <cp:lastPrinted>2020-10-19T09:33:00Z</cp:lastPrinted>
  <dcterms:created xsi:type="dcterms:W3CDTF">2020-10-14T06:01:00Z</dcterms:created>
  <dcterms:modified xsi:type="dcterms:W3CDTF">2021-01-04T15:18:00Z</dcterms:modified>
</cp:coreProperties>
</file>